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9B615" w14:textId="77777777" w:rsidR="001540CA" w:rsidRDefault="001540CA" w:rsidP="001540CA">
      <w:pPr>
        <w:jc w:val="center"/>
        <w:rPr>
          <w:lang w:val="es-ES"/>
        </w:rPr>
      </w:pPr>
    </w:p>
    <w:p w14:paraId="409B38BE" w14:textId="77777777" w:rsidR="00F72E35" w:rsidRDefault="00F72E35" w:rsidP="001540CA">
      <w:pPr>
        <w:jc w:val="center"/>
        <w:rPr>
          <w:lang w:val="es-ES"/>
        </w:rPr>
      </w:pPr>
    </w:p>
    <w:p w14:paraId="1DDCA732" w14:textId="77777777" w:rsidR="001540CA" w:rsidRDefault="001540CA" w:rsidP="001540CA">
      <w:pPr>
        <w:jc w:val="center"/>
        <w:rPr>
          <w:lang w:val="es-ES"/>
        </w:rPr>
      </w:pPr>
      <w:r>
        <w:rPr>
          <w:lang w:val="es-ES"/>
        </w:rPr>
        <w:t>“Registro de Proyecto”</w:t>
      </w:r>
    </w:p>
    <w:p w14:paraId="3506D84C" w14:textId="77777777" w:rsidR="001540CA" w:rsidRDefault="001540CA" w:rsidP="001540CA">
      <w:pPr>
        <w:jc w:val="center"/>
        <w:rPr>
          <w:lang w:val="es-ES"/>
        </w:rPr>
      </w:pPr>
    </w:p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2512"/>
        <w:gridCol w:w="3900"/>
        <w:gridCol w:w="2243"/>
        <w:gridCol w:w="1551"/>
      </w:tblGrid>
      <w:tr w:rsidR="00973A8D" w:rsidRPr="001540CA" w14:paraId="330B8043" w14:textId="77777777" w:rsidTr="00B91E8F">
        <w:tc>
          <w:tcPr>
            <w:tcW w:w="2552" w:type="dxa"/>
            <w:vAlign w:val="center"/>
          </w:tcPr>
          <w:p w14:paraId="62A498C0" w14:textId="77777777" w:rsidR="001540CA" w:rsidRPr="001540CA" w:rsidRDefault="001540CA" w:rsidP="00B91E8F">
            <w:pPr>
              <w:jc w:val="center"/>
              <w:rPr>
                <w:rFonts w:cs="Arial"/>
                <w:sz w:val="24"/>
                <w:lang w:val="es-ES"/>
              </w:rPr>
            </w:pPr>
            <w:r w:rsidRPr="001540CA">
              <w:rPr>
                <w:rFonts w:cs="Arial"/>
                <w:sz w:val="24"/>
                <w:lang w:val="es-ES"/>
              </w:rPr>
              <w:t>Nombre del proyecto:</w:t>
            </w:r>
          </w:p>
        </w:tc>
        <w:tc>
          <w:tcPr>
            <w:tcW w:w="3969" w:type="dxa"/>
            <w:vAlign w:val="center"/>
          </w:tcPr>
          <w:p w14:paraId="5F84DFFB" w14:textId="342C9684" w:rsidR="001540CA" w:rsidRPr="001540CA" w:rsidRDefault="00971025" w:rsidP="00B91E8F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R.E.M.</w:t>
            </w:r>
          </w:p>
        </w:tc>
        <w:tc>
          <w:tcPr>
            <w:tcW w:w="2265" w:type="dxa"/>
            <w:vAlign w:val="center"/>
          </w:tcPr>
          <w:p w14:paraId="07917F0C" w14:textId="77777777" w:rsidR="001540CA" w:rsidRPr="001540CA" w:rsidRDefault="001540CA" w:rsidP="00B91E8F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Fecha de registro:</w:t>
            </w:r>
          </w:p>
        </w:tc>
        <w:tc>
          <w:tcPr>
            <w:tcW w:w="1420" w:type="dxa"/>
            <w:vAlign w:val="center"/>
          </w:tcPr>
          <w:p w14:paraId="73C3A12F" w14:textId="77777777" w:rsidR="001540CA" w:rsidRPr="001540CA" w:rsidRDefault="006C08D3" w:rsidP="00B91E8F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dd</w:t>
            </w:r>
            <w:r w:rsidR="00973A8D">
              <w:rPr>
                <w:sz w:val="24"/>
                <w:lang w:val="es-ES"/>
              </w:rPr>
              <w:t>/</w:t>
            </w:r>
            <w:r>
              <w:rPr>
                <w:sz w:val="24"/>
                <w:lang w:val="es-ES"/>
              </w:rPr>
              <w:t>mm</w:t>
            </w:r>
            <w:r w:rsidR="00973A8D">
              <w:rPr>
                <w:sz w:val="24"/>
                <w:lang w:val="es-ES"/>
              </w:rPr>
              <w:t>/</w:t>
            </w:r>
            <w:r>
              <w:rPr>
                <w:sz w:val="24"/>
                <w:lang w:val="es-ES"/>
              </w:rPr>
              <w:t>aaaa</w:t>
            </w:r>
          </w:p>
        </w:tc>
      </w:tr>
      <w:tr w:rsidR="00973A8D" w:rsidRPr="001540CA" w14:paraId="7BA14BBE" w14:textId="77777777" w:rsidTr="00B91E8F">
        <w:tc>
          <w:tcPr>
            <w:tcW w:w="2552" w:type="dxa"/>
            <w:vAlign w:val="center"/>
          </w:tcPr>
          <w:p w14:paraId="5B444B4D" w14:textId="77777777" w:rsidR="001540CA" w:rsidRPr="001540CA" w:rsidRDefault="001540CA" w:rsidP="00B91E8F">
            <w:pPr>
              <w:jc w:val="center"/>
              <w:rPr>
                <w:sz w:val="24"/>
                <w:lang w:val="es-ES"/>
              </w:rPr>
            </w:pPr>
            <w:r w:rsidRPr="001540CA">
              <w:rPr>
                <w:sz w:val="24"/>
                <w:lang w:val="es-ES"/>
              </w:rPr>
              <w:t>Tipo de proyecto</w:t>
            </w:r>
            <w:r>
              <w:rPr>
                <w:sz w:val="24"/>
                <w:lang w:val="es-ES"/>
              </w:rPr>
              <w:t>:</w:t>
            </w:r>
          </w:p>
        </w:tc>
        <w:tc>
          <w:tcPr>
            <w:tcW w:w="3969" w:type="dxa"/>
            <w:vAlign w:val="center"/>
          </w:tcPr>
          <w:p w14:paraId="6609B551" w14:textId="51DBCAFD" w:rsidR="001540CA" w:rsidRPr="001540CA" w:rsidRDefault="00547BA6" w:rsidP="00B91E8F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Competencia, personal</w:t>
            </w:r>
          </w:p>
        </w:tc>
        <w:tc>
          <w:tcPr>
            <w:tcW w:w="2265" w:type="dxa"/>
            <w:vAlign w:val="center"/>
          </w:tcPr>
          <w:p w14:paraId="1D7DD74B" w14:textId="77777777" w:rsidR="001540CA" w:rsidRPr="001540CA" w:rsidRDefault="001540CA" w:rsidP="00B91E8F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Fecha Estimada de Finalización:</w:t>
            </w:r>
          </w:p>
        </w:tc>
        <w:tc>
          <w:tcPr>
            <w:tcW w:w="1420" w:type="dxa"/>
            <w:vAlign w:val="center"/>
          </w:tcPr>
          <w:p w14:paraId="7FB91D2D" w14:textId="6EE7B2C9" w:rsidR="001540CA" w:rsidRPr="001540CA" w:rsidRDefault="00547BA6" w:rsidP="00B91E8F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05/0</w:t>
            </w:r>
            <w:r w:rsidR="00A305ED">
              <w:rPr>
                <w:sz w:val="24"/>
                <w:lang w:val="es-ES"/>
              </w:rPr>
              <w:t>6</w:t>
            </w:r>
            <w:r>
              <w:rPr>
                <w:sz w:val="24"/>
                <w:lang w:val="es-ES"/>
              </w:rPr>
              <w:t>/2021</w:t>
            </w:r>
          </w:p>
        </w:tc>
      </w:tr>
    </w:tbl>
    <w:p w14:paraId="75E3B6B9" w14:textId="77777777" w:rsidR="00594D9D" w:rsidRDefault="00594D9D" w:rsidP="00973A8D">
      <w:pPr>
        <w:rPr>
          <w:sz w:val="24"/>
          <w:lang w:val="es-ES"/>
        </w:rPr>
      </w:pPr>
    </w:p>
    <w:p w14:paraId="3BE5DD67" w14:textId="77777777" w:rsidR="001540CA" w:rsidRPr="001540CA" w:rsidRDefault="001540CA" w:rsidP="00973A8D">
      <w:pPr>
        <w:spacing w:line="276" w:lineRule="auto"/>
        <w:ind w:left="-567"/>
        <w:rPr>
          <w:b/>
          <w:bCs/>
          <w:sz w:val="24"/>
          <w:lang w:val="es-ES"/>
        </w:rPr>
      </w:pPr>
      <w:r w:rsidRPr="001540CA">
        <w:rPr>
          <w:b/>
          <w:bCs/>
          <w:sz w:val="24"/>
          <w:lang w:val="es-ES"/>
        </w:rPr>
        <w:t>Integrante(s) para el Desarrollo del proyecto:</w:t>
      </w:r>
    </w:p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851"/>
        <w:gridCol w:w="1559"/>
        <w:gridCol w:w="6095"/>
        <w:gridCol w:w="1701"/>
      </w:tblGrid>
      <w:tr w:rsidR="00973A8D" w:rsidRPr="001540CA" w14:paraId="30D61107" w14:textId="77777777" w:rsidTr="00B91E8F">
        <w:tc>
          <w:tcPr>
            <w:tcW w:w="851" w:type="dxa"/>
            <w:vAlign w:val="center"/>
          </w:tcPr>
          <w:p w14:paraId="7C6B9E8B" w14:textId="77777777" w:rsidR="001540CA" w:rsidRPr="001540CA" w:rsidRDefault="001540CA" w:rsidP="00B91E8F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No.</w:t>
            </w:r>
          </w:p>
        </w:tc>
        <w:tc>
          <w:tcPr>
            <w:tcW w:w="1559" w:type="dxa"/>
            <w:vAlign w:val="center"/>
          </w:tcPr>
          <w:p w14:paraId="47AE2A70" w14:textId="77777777" w:rsidR="001540CA" w:rsidRPr="001540CA" w:rsidRDefault="001540CA" w:rsidP="00B91E8F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Boleta.</w:t>
            </w:r>
          </w:p>
        </w:tc>
        <w:tc>
          <w:tcPr>
            <w:tcW w:w="6095" w:type="dxa"/>
            <w:vAlign w:val="center"/>
          </w:tcPr>
          <w:p w14:paraId="7F9EF2E9" w14:textId="77777777" w:rsidR="001540CA" w:rsidRPr="001540CA" w:rsidRDefault="001540CA" w:rsidP="00B91E8F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Nombre.</w:t>
            </w:r>
          </w:p>
        </w:tc>
        <w:tc>
          <w:tcPr>
            <w:tcW w:w="1701" w:type="dxa"/>
            <w:vAlign w:val="center"/>
          </w:tcPr>
          <w:p w14:paraId="0FD9C7E3" w14:textId="77777777" w:rsidR="001540CA" w:rsidRPr="001540CA" w:rsidRDefault="001540CA" w:rsidP="00B91E8F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ID del club.</w:t>
            </w:r>
          </w:p>
        </w:tc>
      </w:tr>
      <w:tr w:rsidR="00973A8D" w:rsidRPr="001540CA" w14:paraId="198CCC88" w14:textId="77777777" w:rsidTr="00B91E8F">
        <w:tc>
          <w:tcPr>
            <w:tcW w:w="851" w:type="dxa"/>
            <w:vAlign w:val="center"/>
          </w:tcPr>
          <w:p w14:paraId="1F5810E9" w14:textId="77777777" w:rsidR="001540CA" w:rsidRPr="001540CA" w:rsidRDefault="001540CA" w:rsidP="00B91E8F">
            <w:pPr>
              <w:pStyle w:val="Prrafodelista"/>
              <w:numPr>
                <w:ilvl w:val="0"/>
                <w:numId w:val="3"/>
              </w:numPr>
              <w:jc w:val="center"/>
              <w:rPr>
                <w:sz w:val="24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108D8C8B" w14:textId="03D0051A" w:rsidR="001540CA" w:rsidRPr="001540CA" w:rsidRDefault="00547BA6" w:rsidP="00B91E8F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2020670179</w:t>
            </w:r>
          </w:p>
        </w:tc>
        <w:tc>
          <w:tcPr>
            <w:tcW w:w="6095" w:type="dxa"/>
            <w:vAlign w:val="center"/>
          </w:tcPr>
          <w:p w14:paraId="2155786E" w14:textId="777F3ED8" w:rsidR="001540CA" w:rsidRPr="001540CA" w:rsidRDefault="00547BA6" w:rsidP="00B91E8F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Israel Alejandro Murillo García </w:t>
            </w:r>
          </w:p>
        </w:tc>
        <w:tc>
          <w:tcPr>
            <w:tcW w:w="1701" w:type="dxa"/>
            <w:vAlign w:val="center"/>
          </w:tcPr>
          <w:p w14:paraId="66F9D5D2" w14:textId="1E971F1B" w:rsidR="001540CA" w:rsidRPr="001540CA" w:rsidRDefault="00547BA6" w:rsidP="00B91E8F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CMR2020-01</w:t>
            </w:r>
          </w:p>
        </w:tc>
      </w:tr>
      <w:tr w:rsidR="00973A8D" w:rsidRPr="001540CA" w14:paraId="59029FD6" w14:textId="77777777" w:rsidTr="00B91E8F">
        <w:tc>
          <w:tcPr>
            <w:tcW w:w="851" w:type="dxa"/>
            <w:vAlign w:val="center"/>
          </w:tcPr>
          <w:p w14:paraId="498F3ED2" w14:textId="77777777" w:rsidR="001540CA" w:rsidRPr="001540CA" w:rsidRDefault="001540CA" w:rsidP="00B91E8F">
            <w:pPr>
              <w:pStyle w:val="Prrafodelista"/>
              <w:numPr>
                <w:ilvl w:val="0"/>
                <w:numId w:val="3"/>
              </w:numPr>
              <w:jc w:val="center"/>
              <w:rPr>
                <w:sz w:val="24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1769C7B9" w14:textId="77777777" w:rsidR="001540CA" w:rsidRPr="001540CA" w:rsidRDefault="001540CA" w:rsidP="00B91E8F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6095" w:type="dxa"/>
            <w:vAlign w:val="center"/>
          </w:tcPr>
          <w:p w14:paraId="501FB7FB" w14:textId="77777777" w:rsidR="001540CA" w:rsidRPr="001540CA" w:rsidRDefault="001540CA" w:rsidP="00B91E8F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1701" w:type="dxa"/>
            <w:vAlign w:val="center"/>
          </w:tcPr>
          <w:p w14:paraId="6BE205BA" w14:textId="77777777" w:rsidR="001540CA" w:rsidRPr="001540CA" w:rsidRDefault="001540CA" w:rsidP="00B91E8F">
            <w:pPr>
              <w:jc w:val="center"/>
              <w:rPr>
                <w:sz w:val="24"/>
                <w:lang w:val="es-ES"/>
              </w:rPr>
            </w:pPr>
          </w:p>
        </w:tc>
      </w:tr>
      <w:tr w:rsidR="00973A8D" w:rsidRPr="001540CA" w14:paraId="4798CAD3" w14:textId="77777777" w:rsidTr="00B91E8F">
        <w:tc>
          <w:tcPr>
            <w:tcW w:w="851" w:type="dxa"/>
            <w:vAlign w:val="center"/>
          </w:tcPr>
          <w:p w14:paraId="54BACAE7" w14:textId="77777777" w:rsidR="001540CA" w:rsidRPr="001540CA" w:rsidRDefault="001540CA" w:rsidP="00B91E8F">
            <w:pPr>
              <w:pStyle w:val="Prrafodelista"/>
              <w:numPr>
                <w:ilvl w:val="0"/>
                <w:numId w:val="3"/>
              </w:numPr>
              <w:jc w:val="center"/>
              <w:rPr>
                <w:sz w:val="24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1D06EAEB" w14:textId="77777777" w:rsidR="001540CA" w:rsidRPr="001540CA" w:rsidRDefault="001540CA" w:rsidP="00B91E8F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6095" w:type="dxa"/>
            <w:vAlign w:val="center"/>
          </w:tcPr>
          <w:p w14:paraId="2D6EFB89" w14:textId="77777777" w:rsidR="001540CA" w:rsidRPr="001540CA" w:rsidRDefault="001540CA" w:rsidP="00B91E8F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1701" w:type="dxa"/>
            <w:vAlign w:val="center"/>
          </w:tcPr>
          <w:p w14:paraId="15B47929" w14:textId="77777777" w:rsidR="001540CA" w:rsidRPr="001540CA" w:rsidRDefault="001540CA" w:rsidP="00B91E8F">
            <w:pPr>
              <w:jc w:val="center"/>
              <w:rPr>
                <w:sz w:val="24"/>
                <w:lang w:val="es-ES"/>
              </w:rPr>
            </w:pPr>
          </w:p>
        </w:tc>
      </w:tr>
    </w:tbl>
    <w:p w14:paraId="4BA9CB95" w14:textId="77777777" w:rsidR="001540CA" w:rsidRDefault="001540CA" w:rsidP="00973A8D">
      <w:pPr>
        <w:rPr>
          <w:sz w:val="24"/>
          <w:lang w:val="es-ES"/>
        </w:rPr>
      </w:pPr>
    </w:p>
    <w:p w14:paraId="4BF3DF2E" w14:textId="77777777" w:rsidR="001540CA" w:rsidRPr="001540CA" w:rsidRDefault="001540CA" w:rsidP="00973A8D">
      <w:pPr>
        <w:spacing w:line="276" w:lineRule="auto"/>
        <w:ind w:left="-567"/>
        <w:rPr>
          <w:sz w:val="24"/>
          <w:lang w:val="es-ES"/>
        </w:rPr>
      </w:pPr>
      <w:r w:rsidRPr="001540CA">
        <w:rPr>
          <w:b/>
          <w:bCs/>
          <w:sz w:val="24"/>
          <w:lang w:val="es-ES"/>
        </w:rPr>
        <w:t>Asesor(es) de Proyecto</w:t>
      </w:r>
      <w:r>
        <w:rPr>
          <w:sz w:val="24"/>
          <w:lang w:val="es-ES"/>
        </w:rPr>
        <w:t xml:space="preserve">:  </w:t>
      </w:r>
    </w:p>
    <w:tbl>
      <w:tblPr>
        <w:tblStyle w:val="Tablaconcuadrcula"/>
        <w:tblW w:w="10210" w:type="dxa"/>
        <w:tblInd w:w="-572" w:type="dxa"/>
        <w:tblLook w:val="04A0" w:firstRow="1" w:lastRow="0" w:firstColumn="1" w:lastColumn="0" w:noHBand="0" w:noVBand="1"/>
      </w:tblPr>
      <w:tblGrid>
        <w:gridCol w:w="851"/>
        <w:gridCol w:w="1559"/>
        <w:gridCol w:w="6095"/>
        <w:gridCol w:w="1705"/>
      </w:tblGrid>
      <w:tr w:rsidR="00973A8D" w:rsidRPr="001540CA" w14:paraId="4F445FE3" w14:textId="77777777" w:rsidTr="00B91E8F">
        <w:tc>
          <w:tcPr>
            <w:tcW w:w="851" w:type="dxa"/>
            <w:vAlign w:val="center"/>
          </w:tcPr>
          <w:p w14:paraId="65C5CF8F" w14:textId="77777777" w:rsidR="001540CA" w:rsidRPr="006C08D3" w:rsidRDefault="006C08D3" w:rsidP="006C08D3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No.</w:t>
            </w:r>
          </w:p>
        </w:tc>
        <w:tc>
          <w:tcPr>
            <w:tcW w:w="1559" w:type="dxa"/>
            <w:vAlign w:val="center"/>
          </w:tcPr>
          <w:p w14:paraId="70B897B5" w14:textId="77777777" w:rsidR="001540CA" w:rsidRPr="001540CA" w:rsidRDefault="006C08D3" w:rsidP="00B91E8F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Boleta.</w:t>
            </w:r>
          </w:p>
        </w:tc>
        <w:tc>
          <w:tcPr>
            <w:tcW w:w="6095" w:type="dxa"/>
            <w:vAlign w:val="center"/>
          </w:tcPr>
          <w:p w14:paraId="74A0F722" w14:textId="77777777" w:rsidR="001540CA" w:rsidRPr="001540CA" w:rsidRDefault="006C08D3" w:rsidP="00B91E8F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Nombre.</w:t>
            </w:r>
          </w:p>
        </w:tc>
        <w:tc>
          <w:tcPr>
            <w:tcW w:w="1705" w:type="dxa"/>
            <w:vAlign w:val="center"/>
          </w:tcPr>
          <w:p w14:paraId="5E35C145" w14:textId="77777777" w:rsidR="001540CA" w:rsidRPr="001540CA" w:rsidRDefault="006C08D3" w:rsidP="00B91E8F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ID de club.</w:t>
            </w:r>
          </w:p>
        </w:tc>
      </w:tr>
      <w:tr w:rsidR="00973A8D" w:rsidRPr="001540CA" w14:paraId="245D2E69" w14:textId="77777777" w:rsidTr="00B91E8F">
        <w:tc>
          <w:tcPr>
            <w:tcW w:w="851" w:type="dxa"/>
            <w:vAlign w:val="center"/>
          </w:tcPr>
          <w:p w14:paraId="0D1F6FEB" w14:textId="77777777" w:rsidR="001540CA" w:rsidRPr="001540CA" w:rsidRDefault="001540CA" w:rsidP="00B91E8F">
            <w:pPr>
              <w:pStyle w:val="Prrafodelista"/>
              <w:numPr>
                <w:ilvl w:val="0"/>
                <w:numId w:val="4"/>
              </w:numPr>
              <w:jc w:val="center"/>
              <w:rPr>
                <w:sz w:val="24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0A1545CB" w14:textId="556BA67D" w:rsidR="001540CA" w:rsidRPr="001540CA" w:rsidRDefault="00547BA6" w:rsidP="00B91E8F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2019670164</w:t>
            </w:r>
          </w:p>
        </w:tc>
        <w:tc>
          <w:tcPr>
            <w:tcW w:w="6095" w:type="dxa"/>
            <w:vAlign w:val="center"/>
          </w:tcPr>
          <w:p w14:paraId="6D2331CB" w14:textId="26657FE7" w:rsidR="001540CA" w:rsidRPr="00547BA6" w:rsidRDefault="00547BA6" w:rsidP="00B91E8F">
            <w:pPr>
              <w:jc w:val="center"/>
              <w:rPr>
                <w:sz w:val="24"/>
                <w:lang w:val="es-MX"/>
              </w:rPr>
            </w:pPr>
            <w:r w:rsidRPr="00547BA6">
              <w:rPr>
                <w:sz w:val="24"/>
                <w:lang w:val="es-MX"/>
              </w:rPr>
              <w:t>David de Jesús Ulises Hernández</w:t>
            </w:r>
            <w:r>
              <w:rPr>
                <w:sz w:val="24"/>
                <w:lang w:val="es-MX"/>
              </w:rPr>
              <w:t xml:space="preserve"> González</w:t>
            </w:r>
          </w:p>
        </w:tc>
        <w:tc>
          <w:tcPr>
            <w:tcW w:w="1705" w:type="dxa"/>
            <w:vAlign w:val="center"/>
          </w:tcPr>
          <w:p w14:paraId="7A3A29A9" w14:textId="1923B139" w:rsidR="006C08D3" w:rsidRPr="001540CA" w:rsidRDefault="00547BA6" w:rsidP="006C08D3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CMR2017-01</w:t>
            </w:r>
          </w:p>
        </w:tc>
      </w:tr>
      <w:tr w:rsidR="006C08D3" w:rsidRPr="001540CA" w14:paraId="5E8502BE" w14:textId="77777777" w:rsidTr="00B91E8F">
        <w:tc>
          <w:tcPr>
            <w:tcW w:w="851" w:type="dxa"/>
            <w:vAlign w:val="center"/>
          </w:tcPr>
          <w:p w14:paraId="25CA28EB" w14:textId="77777777" w:rsidR="006C08D3" w:rsidRPr="001540CA" w:rsidRDefault="006C08D3" w:rsidP="00B91E8F">
            <w:pPr>
              <w:pStyle w:val="Prrafodelista"/>
              <w:numPr>
                <w:ilvl w:val="0"/>
                <w:numId w:val="4"/>
              </w:numPr>
              <w:jc w:val="center"/>
              <w:rPr>
                <w:sz w:val="24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579090BE" w14:textId="77777777" w:rsidR="006C08D3" w:rsidRPr="001540CA" w:rsidRDefault="006C08D3" w:rsidP="00B91E8F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6095" w:type="dxa"/>
            <w:vAlign w:val="center"/>
          </w:tcPr>
          <w:p w14:paraId="600DACE7" w14:textId="77777777" w:rsidR="006C08D3" w:rsidRPr="001540CA" w:rsidRDefault="006C08D3" w:rsidP="00B91E8F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1705" w:type="dxa"/>
            <w:vAlign w:val="center"/>
          </w:tcPr>
          <w:p w14:paraId="07AEF8A2" w14:textId="77777777" w:rsidR="006C08D3" w:rsidRPr="001540CA" w:rsidRDefault="006C08D3" w:rsidP="006C08D3">
            <w:pPr>
              <w:rPr>
                <w:sz w:val="24"/>
                <w:lang w:val="es-ES"/>
              </w:rPr>
            </w:pPr>
          </w:p>
        </w:tc>
      </w:tr>
    </w:tbl>
    <w:p w14:paraId="2FC70D17" w14:textId="77777777" w:rsidR="00973A8D" w:rsidRDefault="00973A8D">
      <w:pPr>
        <w:rPr>
          <w:sz w:val="24"/>
          <w:lang w:val="es-ES"/>
        </w:rPr>
      </w:pPr>
    </w:p>
    <w:p w14:paraId="024DEB93" w14:textId="77777777" w:rsidR="00973A8D" w:rsidRDefault="00973A8D" w:rsidP="00973A8D">
      <w:pPr>
        <w:spacing w:line="276" w:lineRule="auto"/>
        <w:ind w:left="-567"/>
        <w:rPr>
          <w:b/>
          <w:bCs/>
          <w:sz w:val="24"/>
          <w:lang w:val="es-ES"/>
        </w:rPr>
      </w:pPr>
      <w:r w:rsidRPr="00973A8D">
        <w:rPr>
          <w:b/>
          <w:bCs/>
          <w:sz w:val="24"/>
          <w:lang w:val="es-ES"/>
        </w:rPr>
        <w:t>Descripción del proyecto:</w:t>
      </w:r>
    </w:p>
    <w:tbl>
      <w:tblPr>
        <w:tblStyle w:val="Tablaconcuadrcula"/>
        <w:tblW w:w="10201" w:type="dxa"/>
        <w:tblInd w:w="-567" w:type="dxa"/>
        <w:tblLook w:val="04A0" w:firstRow="1" w:lastRow="0" w:firstColumn="1" w:lastColumn="0" w:noHBand="0" w:noVBand="1"/>
      </w:tblPr>
      <w:tblGrid>
        <w:gridCol w:w="10201"/>
      </w:tblGrid>
      <w:tr w:rsidR="00973A8D" w:rsidRPr="00A305ED" w14:paraId="0E05573B" w14:textId="77777777" w:rsidTr="00973A8D">
        <w:tc>
          <w:tcPr>
            <w:tcW w:w="10201" w:type="dxa"/>
          </w:tcPr>
          <w:p w14:paraId="02530D12" w14:textId="5F7EA76B" w:rsidR="00920B5B" w:rsidRDefault="00547BA6" w:rsidP="00973A8D">
            <w:pPr>
              <w:rPr>
                <w:b/>
                <w:bCs/>
                <w:sz w:val="24"/>
                <w:lang w:val="es-ES"/>
              </w:rPr>
            </w:pPr>
            <w:r>
              <w:rPr>
                <w:b/>
                <w:bCs/>
                <w:sz w:val="24"/>
                <w:lang w:val="es-ES"/>
              </w:rPr>
              <w:t xml:space="preserve">El proyecto va a consistir en un robot mini sumo </w:t>
            </w:r>
            <w:r w:rsidR="00971025">
              <w:rPr>
                <w:b/>
                <w:bCs/>
                <w:sz w:val="24"/>
                <w:lang w:val="es-ES"/>
              </w:rPr>
              <w:t>de competencia para lo cual cumpliré los siguientes puntos</w:t>
            </w:r>
            <w:r>
              <w:rPr>
                <w:b/>
                <w:bCs/>
                <w:sz w:val="24"/>
                <w:lang w:val="es-ES"/>
              </w:rPr>
              <w:t>:</w:t>
            </w:r>
          </w:p>
          <w:p w14:paraId="58DC18AE" w14:textId="36DE9554" w:rsidR="00547BA6" w:rsidRDefault="00971025" w:rsidP="00547BA6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24"/>
                <w:lang w:val="es-ES"/>
              </w:rPr>
            </w:pPr>
            <w:r>
              <w:rPr>
                <w:b/>
                <w:bCs/>
                <w:sz w:val="24"/>
                <w:lang w:val="es-ES"/>
              </w:rPr>
              <w:t>Que tenga dimensiones de base de 10x10</w:t>
            </w:r>
          </w:p>
          <w:p w14:paraId="1413855E" w14:textId="76FD72B2" w:rsidR="00971025" w:rsidRDefault="00971025" w:rsidP="00547BA6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24"/>
                <w:lang w:val="es-ES"/>
              </w:rPr>
            </w:pPr>
            <w:r>
              <w:rPr>
                <w:b/>
                <w:bCs/>
                <w:sz w:val="24"/>
                <w:lang w:val="es-ES"/>
              </w:rPr>
              <w:t>Que sea autónomo</w:t>
            </w:r>
          </w:p>
          <w:p w14:paraId="5BE7F460" w14:textId="4958F8DE" w:rsidR="00971025" w:rsidRDefault="00971025" w:rsidP="00547BA6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24"/>
                <w:lang w:val="es-ES"/>
              </w:rPr>
            </w:pPr>
            <w:r>
              <w:rPr>
                <w:b/>
                <w:bCs/>
                <w:sz w:val="24"/>
                <w:lang w:val="es-ES"/>
              </w:rPr>
              <w:t>Que cuente con un interruptor de encendido e inicie a los 5 segundos</w:t>
            </w:r>
          </w:p>
          <w:p w14:paraId="15DC812A" w14:textId="77777777" w:rsidR="00973A8D" w:rsidRDefault="00971025" w:rsidP="00971025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24"/>
                <w:lang w:val="es-ES"/>
              </w:rPr>
            </w:pPr>
            <w:r>
              <w:rPr>
                <w:b/>
                <w:bCs/>
                <w:sz w:val="24"/>
                <w:lang w:val="es-ES"/>
              </w:rPr>
              <w:t>Que no exceda el peso de 500gr</w:t>
            </w:r>
          </w:p>
          <w:p w14:paraId="47291487" w14:textId="49D5459D" w:rsidR="00971025" w:rsidRPr="00971025" w:rsidRDefault="00971025" w:rsidP="00971025">
            <w:pPr>
              <w:rPr>
                <w:b/>
                <w:bCs/>
                <w:sz w:val="24"/>
                <w:lang w:val="es-ES"/>
              </w:rPr>
            </w:pPr>
          </w:p>
        </w:tc>
      </w:tr>
    </w:tbl>
    <w:p w14:paraId="7DF03C9C" w14:textId="77777777" w:rsidR="00973A8D" w:rsidRPr="00973A8D" w:rsidRDefault="00973A8D" w:rsidP="00973A8D">
      <w:pPr>
        <w:ind w:left="-567"/>
        <w:rPr>
          <w:b/>
          <w:bCs/>
          <w:sz w:val="24"/>
          <w:lang w:val="es-ES"/>
        </w:rPr>
      </w:pPr>
    </w:p>
    <w:p w14:paraId="04522622" w14:textId="77777777" w:rsidR="00594D9D" w:rsidRDefault="00594D9D">
      <w:pPr>
        <w:rPr>
          <w:lang w:val="es-ES"/>
        </w:rPr>
      </w:pPr>
      <w:r>
        <w:rPr>
          <w:lang w:val="es-ES"/>
        </w:rPr>
        <w:t>______________                                      ___________________</w:t>
      </w:r>
    </w:p>
    <w:p w14:paraId="5E8DAAC2" w14:textId="77777777" w:rsidR="00594D9D" w:rsidRPr="00D509FA" w:rsidRDefault="00594D9D">
      <w:pPr>
        <w:rPr>
          <w:lang w:val="es-ES"/>
        </w:rPr>
      </w:pPr>
      <w:r>
        <w:rPr>
          <w:lang w:val="es-ES"/>
        </w:rPr>
        <w:t xml:space="preserve"> Firma de Asesor                                       Firma de Mesa directiva</w:t>
      </w:r>
    </w:p>
    <w:sectPr w:rsidR="00594D9D" w:rsidRPr="00D509FA" w:rsidSect="0048448D">
      <w:headerReference w:type="even" r:id="rId10"/>
      <w:headerReference w:type="default" r:id="rId11"/>
      <w:headerReference w:type="first" r:id="rId12"/>
      <w:pgSz w:w="12240" w:h="15840"/>
      <w:pgMar w:top="1440" w:right="1440" w:bottom="354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F647B" w14:textId="77777777" w:rsidR="0083423B" w:rsidRDefault="0083423B" w:rsidP="00D509FA">
      <w:r>
        <w:separator/>
      </w:r>
    </w:p>
  </w:endnote>
  <w:endnote w:type="continuationSeparator" w:id="0">
    <w:p w14:paraId="090AA823" w14:textId="77777777" w:rsidR="0083423B" w:rsidRDefault="0083423B" w:rsidP="00D50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30844" w14:textId="77777777" w:rsidR="0083423B" w:rsidRDefault="0083423B" w:rsidP="00D509FA">
      <w:r>
        <w:separator/>
      </w:r>
    </w:p>
  </w:footnote>
  <w:footnote w:type="continuationSeparator" w:id="0">
    <w:p w14:paraId="6B362967" w14:textId="77777777" w:rsidR="0083423B" w:rsidRDefault="0083423B" w:rsidP="00D50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82366" w14:textId="77777777" w:rsidR="009633C5" w:rsidRDefault="0083423B">
    <w:pPr>
      <w:pStyle w:val="Encabezado"/>
    </w:pPr>
    <w:r>
      <w:rPr>
        <w:noProof/>
      </w:rPr>
      <w:pict w14:anchorId="53AE48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691403" o:spid="_x0000_s2051" type="#_x0000_t75" alt="/Users/davidglez/Downloads/10690313_796310467086881_5837213337443673105_n.jpg" style="position:absolute;margin-left:0;margin-top:0;width:467.5pt;height:467.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10690313_796310467086881_5837213337443673105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48B01" w14:textId="77777777" w:rsidR="00D509FA" w:rsidRPr="001540CA" w:rsidRDefault="00F72E35" w:rsidP="00F72E35">
    <w:pPr>
      <w:pStyle w:val="Encabezado"/>
      <w:rPr>
        <w:lang w:val="es-MX"/>
      </w:rPr>
    </w:pPr>
    <w:r>
      <w:rPr>
        <w:noProof/>
      </w:rPr>
      <w:drawing>
        <wp:anchor distT="0" distB="0" distL="114300" distR="114300" simplePos="0" relativeHeight="251670528" behindDoc="0" locked="0" layoutInCell="1" allowOverlap="1" wp14:anchorId="602F7F50" wp14:editId="1933FF26">
          <wp:simplePos x="0" y="0"/>
          <wp:positionH relativeFrom="column">
            <wp:posOffset>-203200</wp:posOffset>
          </wp:positionH>
          <wp:positionV relativeFrom="paragraph">
            <wp:posOffset>-448945</wp:posOffset>
          </wp:positionV>
          <wp:extent cx="6477000" cy="12319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0" cy="1231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3423B">
      <w:rPr>
        <w:noProof/>
      </w:rPr>
      <w:pict w14:anchorId="7AD01B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691404" o:spid="_x0000_s2050" type="#_x0000_t75" alt="/Users/davidglez/Downloads/10690313_796310467086881_5837213337443673105_n.jpg" style="position:absolute;margin-left:0;margin-top:0;width:467.5pt;height:467.5pt;z-index:-2516469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10690313_796310467086881_5837213337443673105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70711" w14:textId="77777777" w:rsidR="009633C5" w:rsidRDefault="0083423B">
    <w:pPr>
      <w:pStyle w:val="Encabezado"/>
    </w:pPr>
    <w:r>
      <w:rPr>
        <w:noProof/>
      </w:rPr>
      <w:pict w14:anchorId="1CBD42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691402" o:spid="_x0000_s2049" type="#_x0000_t75" alt="/Users/davidglez/Downloads/10690313_796310467086881_5837213337443673105_n.jpg" style="position:absolute;margin-left:0;margin-top:0;width:467.5pt;height:467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10690313_796310467086881_5837213337443673105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1395"/>
    <w:multiLevelType w:val="hybridMultilevel"/>
    <w:tmpl w:val="67C8E9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B6D78"/>
    <w:multiLevelType w:val="hybridMultilevel"/>
    <w:tmpl w:val="E93AED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E2C80"/>
    <w:multiLevelType w:val="hybridMultilevel"/>
    <w:tmpl w:val="D95654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32B59"/>
    <w:multiLevelType w:val="hybridMultilevel"/>
    <w:tmpl w:val="40A215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95BFD"/>
    <w:multiLevelType w:val="hybridMultilevel"/>
    <w:tmpl w:val="71484C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A6"/>
    <w:rsid w:val="001540CA"/>
    <w:rsid w:val="00192B26"/>
    <w:rsid w:val="003835F4"/>
    <w:rsid w:val="0044411D"/>
    <w:rsid w:val="0048448D"/>
    <w:rsid w:val="00547335"/>
    <w:rsid w:val="00547BA6"/>
    <w:rsid w:val="00594D9D"/>
    <w:rsid w:val="005C7476"/>
    <w:rsid w:val="005E0FBD"/>
    <w:rsid w:val="00603403"/>
    <w:rsid w:val="0063116C"/>
    <w:rsid w:val="006C08D3"/>
    <w:rsid w:val="007B552E"/>
    <w:rsid w:val="0083423B"/>
    <w:rsid w:val="0084674B"/>
    <w:rsid w:val="00920B5B"/>
    <w:rsid w:val="00953D3B"/>
    <w:rsid w:val="009633C5"/>
    <w:rsid w:val="00971025"/>
    <w:rsid w:val="00973A8D"/>
    <w:rsid w:val="009A3D2F"/>
    <w:rsid w:val="009B4BC9"/>
    <w:rsid w:val="00A305ED"/>
    <w:rsid w:val="00B80C60"/>
    <w:rsid w:val="00B91E8F"/>
    <w:rsid w:val="00C93D1E"/>
    <w:rsid w:val="00D509FA"/>
    <w:rsid w:val="00E747FB"/>
    <w:rsid w:val="00EC6D30"/>
    <w:rsid w:val="00F53379"/>
    <w:rsid w:val="00F7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5AD08FD"/>
  <w15:chartTrackingRefBased/>
  <w15:docId w15:val="{4E34B584-70F1-4D35-B31B-654B6B08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9FA"/>
    <w:rPr>
      <w:rFonts w:ascii="Arial" w:hAnsi="Arial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09F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09FA"/>
    <w:rPr>
      <w:rFonts w:ascii="Arial" w:hAnsi="Arial"/>
      <w:sz w:val="32"/>
    </w:rPr>
  </w:style>
  <w:style w:type="paragraph" w:styleId="Piedepgina">
    <w:name w:val="footer"/>
    <w:basedOn w:val="Normal"/>
    <w:link w:val="PiedepginaCar"/>
    <w:uiPriority w:val="99"/>
    <w:unhideWhenUsed/>
    <w:rsid w:val="00D509F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09FA"/>
    <w:rPr>
      <w:rFonts w:ascii="Arial" w:hAnsi="Arial"/>
      <w:sz w:val="32"/>
    </w:rPr>
  </w:style>
  <w:style w:type="table" w:styleId="Tablaconcuadrcula">
    <w:name w:val="Table Grid"/>
    <w:basedOn w:val="Tablanormal"/>
    <w:uiPriority w:val="39"/>
    <w:rsid w:val="00D50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54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raa\Downloads\Formato%20R.P.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FB78A91658446AAA83C78CCFC6486" ma:contentTypeVersion="7" ma:contentTypeDescription="Create a new document." ma:contentTypeScope="" ma:versionID="c58c49c2afa96c3f86d771d6c87feb98">
  <xsd:schema xmlns:xsd="http://www.w3.org/2001/XMLSchema" xmlns:xs="http://www.w3.org/2001/XMLSchema" xmlns:p="http://schemas.microsoft.com/office/2006/metadata/properties" xmlns:ns3="3eb5756a-2579-42ed-813a-85e01e22477a" targetNamespace="http://schemas.microsoft.com/office/2006/metadata/properties" ma:root="true" ma:fieldsID="feedd59beaf2ec21c93a6defe5f63d1e" ns3:_="">
    <xsd:import namespace="3eb5756a-2579-42ed-813a-85e01e2247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5756a-2579-42ed-813a-85e01e224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852EFC-CBA4-4A66-80C2-2E58D2440F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471A0E-4A2B-4945-9DC0-0A46CD481E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3CC8E5-1C4B-4EA7-8000-5B8B0E1FB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5756a-2579-42ed-813a-85e01e2247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R.P.</Template>
  <TotalTime>1993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 Alejandro M. García</dc:creator>
  <cp:keywords/>
  <dc:description/>
  <cp:lastModifiedBy>Israel Alejandro Murillo Garcia</cp:lastModifiedBy>
  <cp:revision>2</cp:revision>
  <dcterms:created xsi:type="dcterms:W3CDTF">2021-03-01T15:23:00Z</dcterms:created>
  <dcterms:modified xsi:type="dcterms:W3CDTF">2021-03-03T01:14:00Z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0x010100E60FB78A91658446AAA83C78CCFC6486</vt:lpwstr>
  </property>
</Properties>
</file>