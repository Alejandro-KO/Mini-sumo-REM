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E26DD5" w14:textId="77777777" w:rsidR="002044A7" w:rsidRDefault="002044A7">
      <w:pPr>
        <w:jc w:val="center"/>
        <w:rPr>
          <w:sz w:val="36"/>
          <w:szCs w:val="36"/>
        </w:rPr>
      </w:pPr>
    </w:p>
    <w:p w14:paraId="729C76CB" w14:textId="77777777" w:rsidR="002044A7" w:rsidRDefault="002044A7">
      <w:pPr>
        <w:rPr>
          <w:sz w:val="24"/>
          <w:szCs w:val="24"/>
        </w:rPr>
      </w:pPr>
    </w:p>
    <w:p w14:paraId="778631AB" w14:textId="77777777" w:rsidR="002044A7" w:rsidRDefault="002044A7">
      <w:pPr>
        <w:rPr>
          <w:sz w:val="24"/>
          <w:szCs w:val="24"/>
        </w:rPr>
      </w:pPr>
    </w:p>
    <w:p w14:paraId="722C6AEC" w14:textId="77777777" w:rsidR="00C0614D" w:rsidRDefault="00C0614D">
      <w:pPr>
        <w:rPr>
          <w:sz w:val="24"/>
          <w:szCs w:val="24"/>
        </w:rPr>
      </w:pPr>
    </w:p>
    <w:p w14:paraId="2D0EDF0A" w14:textId="77777777" w:rsidR="00C0614D" w:rsidRDefault="00C0614D">
      <w:pPr>
        <w:rPr>
          <w:sz w:val="24"/>
          <w:szCs w:val="24"/>
        </w:rPr>
      </w:pPr>
    </w:p>
    <w:p w14:paraId="2E8F4D7D" w14:textId="77777777" w:rsidR="00C0614D" w:rsidRDefault="00C0614D">
      <w:pPr>
        <w:rPr>
          <w:sz w:val="24"/>
          <w:szCs w:val="24"/>
        </w:rPr>
      </w:pPr>
    </w:p>
    <w:p w14:paraId="4A9C797E" w14:textId="77777777" w:rsidR="00C0614D" w:rsidRDefault="00C0614D">
      <w:pPr>
        <w:rPr>
          <w:sz w:val="24"/>
          <w:szCs w:val="24"/>
        </w:rPr>
      </w:pPr>
    </w:p>
    <w:p w14:paraId="6FEDC2BE" w14:textId="77777777" w:rsidR="00C0614D" w:rsidRDefault="00C0614D">
      <w:pPr>
        <w:rPr>
          <w:sz w:val="24"/>
          <w:szCs w:val="24"/>
        </w:rPr>
      </w:pPr>
    </w:p>
    <w:p w14:paraId="478B3AAF" w14:textId="7EF83B3C" w:rsidR="002044A7" w:rsidRPr="001740EA" w:rsidRDefault="002044A7" w:rsidP="008D1869">
      <w:pPr>
        <w:rPr>
          <w:b/>
          <w:sz w:val="56"/>
          <w:szCs w:val="56"/>
        </w:rPr>
      </w:pPr>
    </w:p>
    <w:p w14:paraId="435727BC" w14:textId="77777777" w:rsidR="002044A7" w:rsidRDefault="002044A7">
      <w:pPr>
        <w:rPr>
          <w:sz w:val="48"/>
          <w:szCs w:val="48"/>
        </w:rPr>
      </w:pPr>
    </w:p>
    <w:p w14:paraId="019C412D" w14:textId="6AB8256C" w:rsidR="001740EA" w:rsidRDefault="00F7042C" w:rsidP="00F7042C">
      <w:pPr>
        <w:jc w:val="center"/>
        <w:rPr>
          <w:sz w:val="48"/>
          <w:szCs w:val="48"/>
        </w:rPr>
      </w:pPr>
      <w:r>
        <w:rPr>
          <w:sz w:val="48"/>
          <w:szCs w:val="48"/>
        </w:rPr>
        <w:t>R.E.M</w:t>
      </w:r>
    </w:p>
    <w:p w14:paraId="627D01B6" w14:textId="77777777" w:rsidR="001740EA" w:rsidRDefault="001740EA">
      <w:pPr>
        <w:rPr>
          <w:sz w:val="48"/>
          <w:szCs w:val="48"/>
        </w:rPr>
      </w:pPr>
    </w:p>
    <w:p w14:paraId="70B77CF4" w14:textId="331881F2" w:rsidR="002044A7" w:rsidRDefault="002044A7">
      <w:pPr>
        <w:jc w:val="center"/>
        <w:rPr>
          <w:sz w:val="40"/>
          <w:szCs w:val="40"/>
        </w:rPr>
      </w:pPr>
    </w:p>
    <w:p w14:paraId="4A41A024" w14:textId="7DA09540" w:rsidR="006D5AFB" w:rsidRDefault="00F7042C">
      <w:pPr>
        <w:jc w:val="center"/>
        <w:rPr>
          <w:sz w:val="40"/>
          <w:szCs w:val="40"/>
        </w:rPr>
      </w:pPr>
      <w:r>
        <w:rPr>
          <w:sz w:val="40"/>
          <w:szCs w:val="40"/>
        </w:rPr>
        <w:t xml:space="preserve">Israel Alejandro murillo </w:t>
      </w:r>
      <w:r w:rsidR="008A3AED">
        <w:rPr>
          <w:sz w:val="40"/>
          <w:szCs w:val="40"/>
        </w:rPr>
        <w:t>García</w:t>
      </w:r>
    </w:p>
    <w:p w14:paraId="52A95686" w14:textId="77777777" w:rsidR="001740EA" w:rsidRDefault="001740EA">
      <w:pPr>
        <w:jc w:val="center"/>
        <w:rPr>
          <w:sz w:val="40"/>
          <w:szCs w:val="40"/>
        </w:rPr>
      </w:pPr>
    </w:p>
    <w:p w14:paraId="45693D87" w14:textId="033CA6B5" w:rsidR="006D5AFB" w:rsidRDefault="006D5AFB">
      <w:pPr>
        <w:jc w:val="center"/>
        <w:rPr>
          <w:sz w:val="40"/>
          <w:szCs w:val="40"/>
        </w:rPr>
      </w:pPr>
    </w:p>
    <w:p w14:paraId="716A3EA1" w14:textId="0FF8843E" w:rsidR="002044A7" w:rsidRPr="008A3AED" w:rsidRDefault="008A3AED">
      <w:pPr>
        <w:jc w:val="center"/>
        <w:rPr>
          <w:sz w:val="40"/>
          <w:szCs w:val="40"/>
          <w:lang w:val="es-MX"/>
        </w:rPr>
      </w:pPr>
      <w:r w:rsidRPr="008A3AED">
        <w:rPr>
          <w:sz w:val="40"/>
          <w:szCs w:val="40"/>
          <w:lang w:val="es-MX"/>
        </w:rPr>
        <w:t>David de Jesús Ulises Hernánde</w:t>
      </w:r>
      <w:r>
        <w:rPr>
          <w:sz w:val="40"/>
          <w:szCs w:val="40"/>
          <w:lang w:val="es-MX"/>
        </w:rPr>
        <w:t>z</w:t>
      </w:r>
      <w:r w:rsidR="006D74B5">
        <w:rPr>
          <w:sz w:val="40"/>
          <w:szCs w:val="40"/>
          <w:lang w:val="es-MX"/>
        </w:rPr>
        <w:t xml:space="preserve"> González </w:t>
      </w:r>
    </w:p>
    <w:p w14:paraId="13F1977C" w14:textId="77777777" w:rsidR="002044A7" w:rsidRPr="008A3AED" w:rsidRDefault="002044A7">
      <w:pPr>
        <w:jc w:val="center"/>
        <w:rPr>
          <w:sz w:val="40"/>
          <w:szCs w:val="40"/>
          <w:lang w:val="es-MX"/>
        </w:rPr>
      </w:pPr>
    </w:p>
    <w:p w14:paraId="364D203A" w14:textId="77777777" w:rsidR="001740EA" w:rsidRPr="008A3AED" w:rsidRDefault="001740EA">
      <w:pPr>
        <w:jc w:val="center"/>
        <w:rPr>
          <w:sz w:val="40"/>
          <w:szCs w:val="40"/>
          <w:lang w:val="es-MX"/>
        </w:rPr>
      </w:pPr>
    </w:p>
    <w:p w14:paraId="27631A1D" w14:textId="5FB3A19A" w:rsidR="008A3AED" w:rsidRDefault="008A3AED" w:rsidP="006D5AFB">
      <w:pPr>
        <w:jc w:val="center"/>
        <w:rPr>
          <w:sz w:val="40"/>
          <w:szCs w:val="40"/>
        </w:rPr>
      </w:pPr>
    </w:p>
    <w:p w14:paraId="47DA230B" w14:textId="674D6563" w:rsidR="002044A7" w:rsidRPr="008A3AED" w:rsidRDefault="008A3AED" w:rsidP="008A3AED">
      <w:pPr>
        <w:jc w:val="center"/>
        <w:rPr>
          <w:sz w:val="40"/>
          <w:szCs w:val="40"/>
        </w:rPr>
      </w:pPr>
      <w:r>
        <w:rPr>
          <w:sz w:val="40"/>
          <w:szCs w:val="40"/>
        </w:rPr>
        <w:t>Febrero-</w:t>
      </w:r>
      <w:proofErr w:type="gramStart"/>
      <w:r>
        <w:rPr>
          <w:sz w:val="40"/>
          <w:szCs w:val="40"/>
        </w:rPr>
        <w:t>Junio</w:t>
      </w:r>
      <w:proofErr w:type="gramEnd"/>
      <w:r>
        <w:rPr>
          <w:sz w:val="40"/>
          <w:szCs w:val="40"/>
        </w:rPr>
        <w:t xml:space="preserve"> 2021</w:t>
      </w:r>
      <w:r w:rsidR="00734313">
        <w:rPr>
          <w:sz w:val="48"/>
          <w:szCs w:val="48"/>
        </w:rPr>
        <w:t xml:space="preserve"> </w:t>
      </w:r>
      <w:r w:rsidR="00C0614D">
        <w:rPr>
          <w:sz w:val="24"/>
          <w:szCs w:val="24"/>
        </w:rPr>
        <w:br w:type="page"/>
      </w:r>
    </w:p>
    <w:p w14:paraId="167F2BE6" w14:textId="77777777" w:rsidR="002044A7" w:rsidRDefault="002044A7">
      <w:pPr>
        <w:jc w:val="both"/>
        <w:rPr>
          <w:sz w:val="24"/>
          <w:szCs w:val="24"/>
        </w:rPr>
      </w:pPr>
    </w:p>
    <w:p w14:paraId="27C3D44C" w14:textId="77777777" w:rsidR="002044A7" w:rsidRDefault="002044A7">
      <w:pPr>
        <w:jc w:val="both"/>
        <w:rPr>
          <w:sz w:val="24"/>
          <w:szCs w:val="24"/>
        </w:rPr>
      </w:pPr>
    </w:p>
    <w:p w14:paraId="025CC02E" w14:textId="34F3B147" w:rsidR="00DB05EB" w:rsidRPr="00C9790F" w:rsidRDefault="00DB05EB" w:rsidP="00C9790F">
      <w:pPr>
        <w:jc w:val="both"/>
        <w:rPr>
          <w:bCs/>
          <w:lang w:val="es-MX"/>
        </w:rPr>
      </w:pPr>
      <w:proofErr w:type="spellStart"/>
      <w:r>
        <w:rPr>
          <w:b/>
          <w:sz w:val="24"/>
          <w:szCs w:val="24"/>
        </w:rPr>
        <w:t>Abstract</w:t>
      </w:r>
      <w:proofErr w:type="spellEnd"/>
      <w:r>
        <w:rPr>
          <w:b/>
          <w:sz w:val="24"/>
          <w:szCs w:val="24"/>
        </w:rPr>
        <w:t>:</w:t>
      </w:r>
      <w:r w:rsidRPr="00C9790F">
        <w:rPr>
          <w:bCs/>
          <w:sz w:val="24"/>
          <w:szCs w:val="24"/>
          <w:lang w:val="es-MX"/>
        </w:rPr>
        <w:t xml:space="preserve"> </w:t>
      </w:r>
    </w:p>
    <w:p w14:paraId="0E25C39A" w14:textId="42D2D405" w:rsidR="00DB05EB" w:rsidRPr="00794E6C" w:rsidRDefault="00CF0E2B" w:rsidP="00794E6C">
      <w:pPr>
        <w:jc w:val="both"/>
        <w:rPr>
          <w:bCs/>
          <w:sz w:val="24"/>
          <w:szCs w:val="24"/>
          <w:lang w:val="es-MX"/>
        </w:rPr>
      </w:pPr>
      <w:r>
        <w:rPr>
          <w:bCs/>
          <w:sz w:val="24"/>
          <w:szCs w:val="24"/>
          <w:lang w:val="es-MX"/>
        </w:rPr>
        <w:t xml:space="preserve">En el siguiente documento </w:t>
      </w:r>
      <w:r w:rsidR="00BB6F4F">
        <w:rPr>
          <w:bCs/>
          <w:sz w:val="24"/>
          <w:szCs w:val="24"/>
          <w:lang w:val="es-MX"/>
        </w:rPr>
        <w:t>se describe la planeación y desarrollo de un robot mini sumo</w:t>
      </w:r>
      <w:r w:rsidR="005A1A2E">
        <w:rPr>
          <w:bCs/>
          <w:sz w:val="24"/>
          <w:szCs w:val="24"/>
          <w:lang w:val="es-MX"/>
        </w:rPr>
        <w:t xml:space="preserve"> controlado con una placa Arduino uno</w:t>
      </w:r>
      <w:r w:rsidR="002318B1">
        <w:rPr>
          <w:bCs/>
          <w:sz w:val="24"/>
          <w:szCs w:val="24"/>
          <w:lang w:val="es-MX"/>
        </w:rPr>
        <w:t>, p</w:t>
      </w:r>
      <w:r w:rsidR="001C6775">
        <w:rPr>
          <w:bCs/>
          <w:sz w:val="24"/>
          <w:szCs w:val="24"/>
          <w:lang w:val="es-MX"/>
        </w:rPr>
        <w:t xml:space="preserve">resentando inicialmente los objetivos con los que va a cumplir el documento, </w:t>
      </w:r>
      <w:r w:rsidR="008D3E03">
        <w:rPr>
          <w:bCs/>
          <w:sz w:val="24"/>
          <w:szCs w:val="24"/>
          <w:lang w:val="es-MX"/>
        </w:rPr>
        <w:t>el marco teórico para un mejor entendimiento, el estado del arte de un mini sumo</w:t>
      </w:r>
      <w:r w:rsidR="004E10A8">
        <w:rPr>
          <w:bCs/>
          <w:sz w:val="24"/>
          <w:szCs w:val="24"/>
          <w:lang w:val="es-MX"/>
        </w:rPr>
        <w:t>, posteriormente se desarrolla la manera en que fue construido el mini sumo</w:t>
      </w:r>
      <w:r w:rsidR="00D2142C">
        <w:rPr>
          <w:bCs/>
          <w:sz w:val="24"/>
          <w:szCs w:val="24"/>
          <w:lang w:val="es-MX"/>
        </w:rPr>
        <w:t xml:space="preserve"> describiendo cada paso del proceso</w:t>
      </w:r>
      <w:r w:rsidR="00EC5426">
        <w:rPr>
          <w:bCs/>
          <w:sz w:val="24"/>
          <w:szCs w:val="24"/>
          <w:lang w:val="es-MX"/>
        </w:rPr>
        <w:t>, mostrando evidencia de los pasos y el material que se uso</w:t>
      </w:r>
      <w:r w:rsidR="00956748">
        <w:rPr>
          <w:bCs/>
          <w:sz w:val="24"/>
          <w:szCs w:val="24"/>
          <w:lang w:val="es-MX"/>
        </w:rPr>
        <w:t xml:space="preserve"> y por </w:t>
      </w:r>
      <w:proofErr w:type="gramStart"/>
      <w:r w:rsidR="00956748">
        <w:rPr>
          <w:bCs/>
          <w:sz w:val="24"/>
          <w:szCs w:val="24"/>
          <w:lang w:val="es-MX"/>
        </w:rPr>
        <w:t>ultimo</w:t>
      </w:r>
      <w:proofErr w:type="gramEnd"/>
      <w:r w:rsidR="00956748">
        <w:rPr>
          <w:bCs/>
          <w:sz w:val="24"/>
          <w:szCs w:val="24"/>
          <w:lang w:val="es-MX"/>
        </w:rPr>
        <w:t xml:space="preserve"> una conclusión del proyecto.</w:t>
      </w:r>
    </w:p>
    <w:p w14:paraId="59CD90A2" w14:textId="77777777" w:rsidR="00DB05EB" w:rsidRDefault="00DB05EB">
      <w:pPr>
        <w:jc w:val="both"/>
        <w:rPr>
          <w:b/>
          <w:sz w:val="24"/>
          <w:szCs w:val="24"/>
        </w:rPr>
      </w:pPr>
    </w:p>
    <w:p w14:paraId="32338FCA" w14:textId="672243D2" w:rsidR="002044A7" w:rsidRPr="008C5436" w:rsidRDefault="00734313">
      <w:pPr>
        <w:jc w:val="both"/>
        <w:rPr>
          <w:b/>
          <w:sz w:val="24"/>
          <w:szCs w:val="24"/>
        </w:rPr>
      </w:pPr>
      <w:r>
        <w:rPr>
          <w:b/>
          <w:sz w:val="24"/>
          <w:szCs w:val="24"/>
        </w:rPr>
        <w:t>Objetivos:</w:t>
      </w:r>
    </w:p>
    <w:p w14:paraId="7F200E66" w14:textId="70757E11" w:rsidR="002044A7" w:rsidRDefault="008C5436">
      <w:pPr>
        <w:jc w:val="both"/>
        <w:rPr>
          <w:sz w:val="24"/>
          <w:szCs w:val="24"/>
        </w:rPr>
      </w:pPr>
      <w:r>
        <w:rPr>
          <w:sz w:val="24"/>
          <w:szCs w:val="24"/>
        </w:rPr>
        <w:t xml:space="preserve">El objetivo de este proyecto es realizar un mini sumo apto para competir, tomando en cuenta las reglas a las que </w:t>
      </w:r>
      <w:r w:rsidR="007548E4">
        <w:rPr>
          <w:sz w:val="24"/>
          <w:szCs w:val="24"/>
        </w:rPr>
        <w:t>está</w:t>
      </w:r>
      <w:r>
        <w:rPr>
          <w:sz w:val="24"/>
          <w:szCs w:val="24"/>
        </w:rPr>
        <w:t xml:space="preserve"> sujet</w:t>
      </w:r>
      <w:r w:rsidR="00CB4CC2">
        <w:rPr>
          <w:sz w:val="24"/>
          <w:szCs w:val="24"/>
        </w:rPr>
        <w:t>o</w:t>
      </w:r>
      <w:r>
        <w:rPr>
          <w:sz w:val="24"/>
          <w:szCs w:val="24"/>
        </w:rPr>
        <w:t xml:space="preserve"> como san las dimensiones y el peso, este proyecto tiene como propósito ser capaz de sacar a un oponente del área de competencia.</w:t>
      </w:r>
    </w:p>
    <w:p w14:paraId="0BD54CFA" w14:textId="77777777" w:rsidR="002044A7" w:rsidRDefault="002044A7">
      <w:pPr>
        <w:jc w:val="both"/>
        <w:rPr>
          <w:sz w:val="24"/>
          <w:szCs w:val="24"/>
        </w:rPr>
      </w:pPr>
    </w:p>
    <w:p w14:paraId="68D4043E" w14:textId="4A723BBF" w:rsidR="002044A7" w:rsidRDefault="00734313">
      <w:pPr>
        <w:jc w:val="both"/>
        <w:rPr>
          <w:sz w:val="24"/>
          <w:szCs w:val="24"/>
        </w:rPr>
      </w:pPr>
      <w:r>
        <w:rPr>
          <w:b/>
          <w:sz w:val="24"/>
          <w:szCs w:val="24"/>
        </w:rPr>
        <w:t>Justificación:</w:t>
      </w:r>
      <w:r>
        <w:rPr>
          <w:sz w:val="24"/>
          <w:szCs w:val="24"/>
        </w:rPr>
        <w:t xml:space="preserve"> </w:t>
      </w:r>
    </w:p>
    <w:p w14:paraId="28B3A04E" w14:textId="0E55223F" w:rsidR="00DB05EB" w:rsidRDefault="008C5436">
      <w:pPr>
        <w:jc w:val="both"/>
        <w:rPr>
          <w:sz w:val="24"/>
          <w:szCs w:val="24"/>
        </w:rPr>
      </w:pPr>
      <w:r>
        <w:rPr>
          <w:sz w:val="24"/>
          <w:szCs w:val="24"/>
        </w:rPr>
        <w:t xml:space="preserve">La razón principal por la que se realizo el proyecto fue por el interés que tengo hacia la robótica </w:t>
      </w:r>
      <w:r w:rsidR="001935B9">
        <w:rPr>
          <w:sz w:val="24"/>
          <w:szCs w:val="24"/>
        </w:rPr>
        <w:t>y también para ir a alguna competencia</w:t>
      </w:r>
      <w:r w:rsidR="007548E4">
        <w:rPr>
          <w:sz w:val="24"/>
          <w:szCs w:val="24"/>
        </w:rPr>
        <w:t>.</w:t>
      </w:r>
    </w:p>
    <w:p w14:paraId="0E19ABC0" w14:textId="77777777" w:rsidR="002044A7" w:rsidRDefault="002044A7">
      <w:pPr>
        <w:jc w:val="both"/>
        <w:rPr>
          <w:sz w:val="24"/>
          <w:szCs w:val="24"/>
        </w:rPr>
      </w:pPr>
    </w:p>
    <w:p w14:paraId="0D5956BE" w14:textId="77777777" w:rsidR="006B1194" w:rsidRDefault="00DB05EB" w:rsidP="00DB05EB">
      <w:pPr>
        <w:jc w:val="both"/>
        <w:rPr>
          <w:b/>
          <w:bCs/>
          <w:sz w:val="24"/>
          <w:szCs w:val="24"/>
        </w:rPr>
      </w:pPr>
      <w:r w:rsidRPr="00177F79">
        <w:rPr>
          <w:b/>
          <w:bCs/>
          <w:sz w:val="24"/>
          <w:szCs w:val="24"/>
        </w:rPr>
        <w:t>Estado del arte:</w:t>
      </w:r>
    </w:p>
    <w:p w14:paraId="5AE4DE69" w14:textId="4DFD943A" w:rsidR="00DC1C77" w:rsidRPr="00DC1C77" w:rsidRDefault="00145F1B" w:rsidP="00DC1C77">
      <w:pPr>
        <w:jc w:val="both"/>
        <w:rPr>
          <w:sz w:val="24"/>
          <w:szCs w:val="24"/>
        </w:rPr>
      </w:pPr>
      <w:r w:rsidRPr="001A47B3">
        <w:rPr>
          <w:sz w:val="24"/>
          <w:szCs w:val="24"/>
        </w:rPr>
        <w:t>El sumo es un deporte originario de Japón el cual dio sus inicios en el año de 1684</w:t>
      </w:r>
      <w:r w:rsidR="000F5E5E" w:rsidRPr="001A47B3">
        <w:rPr>
          <w:sz w:val="24"/>
          <w:szCs w:val="24"/>
        </w:rPr>
        <w:t>,</w:t>
      </w:r>
      <w:r w:rsidR="00F551DC" w:rsidRPr="001A47B3">
        <w:rPr>
          <w:sz w:val="24"/>
          <w:szCs w:val="24"/>
        </w:rPr>
        <w:t xml:space="preserve"> </w:t>
      </w:r>
      <w:r w:rsidR="00F551DC">
        <w:rPr>
          <w:sz w:val="24"/>
          <w:szCs w:val="24"/>
        </w:rPr>
        <w:t xml:space="preserve">si tomamos este deporte y los grandes avances tecnológicos de Japón y lo combinamos podemos obtener de resultado </w:t>
      </w:r>
      <w:r w:rsidR="00CA76E0">
        <w:rPr>
          <w:sz w:val="24"/>
          <w:szCs w:val="24"/>
        </w:rPr>
        <w:t xml:space="preserve">un Robot-sumo, la cual </w:t>
      </w:r>
      <w:r w:rsidR="00027DFD">
        <w:rPr>
          <w:sz w:val="24"/>
          <w:szCs w:val="24"/>
        </w:rPr>
        <w:t>inicio sus competencias en el año de 1989,</w:t>
      </w:r>
      <w:r w:rsidR="00C752B1">
        <w:rPr>
          <w:sz w:val="24"/>
          <w:szCs w:val="24"/>
        </w:rPr>
        <w:t xml:space="preserve"> estos siendo autónomos o de radiocontrol</w:t>
      </w:r>
      <w:r w:rsidR="00AC1FB6">
        <w:rPr>
          <w:sz w:val="24"/>
          <w:szCs w:val="24"/>
        </w:rPr>
        <w:t>, también podemos modificar las dimensiones para así crear los mini sumos.</w:t>
      </w:r>
    </w:p>
    <w:p w14:paraId="16120330" w14:textId="77777777" w:rsidR="00DB05EB" w:rsidRPr="00047A54" w:rsidRDefault="00DB05EB" w:rsidP="00047A54"/>
    <w:p w14:paraId="44ADF9E2" w14:textId="2F66886C" w:rsidR="002044A7" w:rsidRPr="008C5436" w:rsidRDefault="00734313">
      <w:pPr>
        <w:jc w:val="both"/>
        <w:rPr>
          <w:b/>
          <w:sz w:val="24"/>
          <w:szCs w:val="24"/>
        </w:rPr>
      </w:pPr>
      <w:r>
        <w:rPr>
          <w:b/>
          <w:sz w:val="24"/>
          <w:szCs w:val="24"/>
        </w:rPr>
        <w:t>Antecedentes:</w:t>
      </w:r>
    </w:p>
    <w:p w14:paraId="3567EAA2" w14:textId="032858AE" w:rsidR="002044A7" w:rsidRDefault="000C2C73">
      <w:pPr>
        <w:jc w:val="both"/>
      </w:pPr>
      <w:r>
        <w:rPr>
          <w:sz w:val="24"/>
          <w:szCs w:val="24"/>
        </w:rPr>
        <w:t xml:space="preserve">El mini sumo </w:t>
      </w:r>
      <w:r w:rsidR="00C402CA">
        <w:rPr>
          <w:sz w:val="24"/>
          <w:szCs w:val="24"/>
        </w:rPr>
        <w:t>(</w:t>
      </w:r>
      <w:proofErr w:type="spellStart"/>
      <w:r w:rsidR="00C402CA">
        <w:rPr>
          <w:sz w:val="24"/>
          <w:szCs w:val="24"/>
        </w:rPr>
        <w:t>Nut</w:t>
      </w:r>
      <w:proofErr w:type="spellEnd"/>
      <w:r w:rsidR="002A552E">
        <w:rPr>
          <w:sz w:val="24"/>
          <w:szCs w:val="24"/>
        </w:rPr>
        <w:t xml:space="preserve"> </w:t>
      </w:r>
      <w:r w:rsidR="00C402CA">
        <w:rPr>
          <w:sz w:val="24"/>
          <w:szCs w:val="24"/>
        </w:rPr>
        <w:t>01</w:t>
      </w:r>
      <w:r w:rsidR="002A552E">
        <w:rPr>
          <w:sz w:val="24"/>
          <w:szCs w:val="24"/>
        </w:rPr>
        <w:t xml:space="preserve">) realizado por </w:t>
      </w:r>
      <w:r w:rsidR="002A552E">
        <w:t>Luis Pablo Contreras Amaya.</w:t>
      </w:r>
    </w:p>
    <w:p w14:paraId="3DDEB76B" w14:textId="77777777" w:rsidR="002A552E" w:rsidRDefault="002A552E">
      <w:pPr>
        <w:jc w:val="both"/>
        <w:rPr>
          <w:sz w:val="24"/>
          <w:szCs w:val="24"/>
        </w:rPr>
      </w:pPr>
    </w:p>
    <w:p w14:paraId="6EA11B6C" w14:textId="77777777" w:rsidR="002044A7" w:rsidRDefault="00734313">
      <w:pPr>
        <w:jc w:val="both"/>
        <w:rPr>
          <w:b/>
          <w:sz w:val="24"/>
          <w:szCs w:val="24"/>
        </w:rPr>
      </w:pPr>
      <w:r>
        <w:rPr>
          <w:b/>
          <w:sz w:val="24"/>
          <w:szCs w:val="24"/>
        </w:rPr>
        <w:t>Marco Teórico:</w:t>
      </w:r>
    </w:p>
    <w:p w14:paraId="12CC2D94" w14:textId="77389944" w:rsidR="00DD0428" w:rsidRPr="00DD0428" w:rsidRDefault="00DD0428" w:rsidP="002D5DEF">
      <w:pPr>
        <w:jc w:val="both"/>
        <w:rPr>
          <w:sz w:val="24"/>
          <w:szCs w:val="24"/>
        </w:rPr>
      </w:pPr>
      <w:r w:rsidRPr="00DD0428">
        <w:rPr>
          <w:sz w:val="24"/>
          <w:szCs w:val="24"/>
        </w:rPr>
        <w:t xml:space="preserve">Robot-sumo se divide en clases, luchadas en arenas progresivamente más pequeñas: </w:t>
      </w:r>
    </w:p>
    <w:p w14:paraId="3DFD3A18" w14:textId="695B496A" w:rsidR="00DD0428" w:rsidRPr="00DD0428" w:rsidRDefault="00DD0428" w:rsidP="002D5DEF">
      <w:pPr>
        <w:pStyle w:val="Prrafodelista"/>
        <w:numPr>
          <w:ilvl w:val="0"/>
          <w:numId w:val="5"/>
        </w:numPr>
        <w:jc w:val="both"/>
        <w:rPr>
          <w:sz w:val="24"/>
          <w:szCs w:val="24"/>
        </w:rPr>
      </w:pPr>
      <w:r w:rsidRPr="00DD0428">
        <w:rPr>
          <w:sz w:val="24"/>
          <w:szCs w:val="24"/>
        </w:rPr>
        <w:t>Peso pesado. Estándar en el </w:t>
      </w:r>
      <w:r w:rsidRPr="00C411BF">
        <w:rPr>
          <w:sz w:val="24"/>
          <w:szCs w:val="24"/>
        </w:rPr>
        <w:t>Desafío Nacional de Robótica.</w:t>
      </w:r>
      <w:r w:rsidRPr="00DD0428">
        <w:rPr>
          <w:sz w:val="24"/>
          <w:szCs w:val="24"/>
        </w:rPr>
        <w:t> Los robots pueden pesar hasta 125 libras (56,8 kg) y caber en un cubo de 2 pies (61 cm).</w:t>
      </w:r>
    </w:p>
    <w:p w14:paraId="36AA6E74" w14:textId="4EDE0FAA" w:rsidR="00DD0428" w:rsidRPr="00DD0428" w:rsidRDefault="00DD0428" w:rsidP="002D5DEF">
      <w:pPr>
        <w:pStyle w:val="Prrafodelista"/>
        <w:numPr>
          <w:ilvl w:val="0"/>
          <w:numId w:val="5"/>
        </w:numPr>
        <w:jc w:val="both"/>
        <w:rPr>
          <w:sz w:val="24"/>
          <w:szCs w:val="24"/>
        </w:rPr>
      </w:pPr>
      <w:r w:rsidRPr="00DD0428">
        <w:rPr>
          <w:sz w:val="24"/>
          <w:szCs w:val="24"/>
        </w:rPr>
        <w:t>Ligero. También estándar en el </w:t>
      </w:r>
      <w:proofErr w:type="spellStart"/>
      <w:r w:rsidRPr="00C411BF">
        <w:rPr>
          <w:sz w:val="24"/>
          <w:szCs w:val="24"/>
        </w:rPr>
        <w:t>National</w:t>
      </w:r>
      <w:proofErr w:type="spellEnd"/>
      <w:r w:rsidRPr="00C411BF">
        <w:rPr>
          <w:sz w:val="24"/>
          <w:szCs w:val="24"/>
        </w:rPr>
        <w:t xml:space="preserve"> </w:t>
      </w:r>
      <w:proofErr w:type="spellStart"/>
      <w:r w:rsidRPr="00C411BF">
        <w:rPr>
          <w:sz w:val="24"/>
          <w:szCs w:val="24"/>
        </w:rPr>
        <w:t>Robotics</w:t>
      </w:r>
      <w:proofErr w:type="spellEnd"/>
      <w:r w:rsidRPr="00C411BF">
        <w:rPr>
          <w:sz w:val="24"/>
          <w:szCs w:val="24"/>
        </w:rPr>
        <w:t xml:space="preserve"> </w:t>
      </w:r>
      <w:proofErr w:type="spellStart"/>
      <w:r w:rsidRPr="00C411BF">
        <w:rPr>
          <w:sz w:val="24"/>
          <w:szCs w:val="24"/>
        </w:rPr>
        <w:t>Challenge</w:t>
      </w:r>
      <w:proofErr w:type="spellEnd"/>
      <w:r w:rsidRPr="00C411BF">
        <w:rPr>
          <w:sz w:val="24"/>
          <w:szCs w:val="24"/>
        </w:rPr>
        <w:t>.</w:t>
      </w:r>
      <w:r w:rsidRPr="00DD0428">
        <w:rPr>
          <w:sz w:val="24"/>
          <w:szCs w:val="24"/>
        </w:rPr>
        <w:t> Los robots pueden pesar hasta 50 libras (22,7 kg) y caber en un cubo de 2 pies (61 cm).</w:t>
      </w:r>
    </w:p>
    <w:p w14:paraId="435C39C6" w14:textId="77777777" w:rsidR="00DD0428" w:rsidRPr="00DD0428" w:rsidRDefault="00DD0428" w:rsidP="002D5DEF">
      <w:pPr>
        <w:pStyle w:val="Prrafodelista"/>
        <w:numPr>
          <w:ilvl w:val="0"/>
          <w:numId w:val="5"/>
        </w:numPr>
        <w:jc w:val="both"/>
        <w:rPr>
          <w:sz w:val="24"/>
          <w:szCs w:val="24"/>
        </w:rPr>
      </w:pPr>
      <w:r w:rsidRPr="00DD0428">
        <w:rPr>
          <w:sz w:val="24"/>
          <w:szCs w:val="24"/>
        </w:rPr>
        <w:t>Los robots de clase estándar (a veces llamados Mega-sumo) pueden masa de hasta 3 kg y caben dentro de una caja de 20 cm por 20 cm, cualquier altura.</w:t>
      </w:r>
    </w:p>
    <w:p w14:paraId="44212E68" w14:textId="77777777" w:rsidR="00DD0428" w:rsidRPr="00DD0428" w:rsidRDefault="00DD0428" w:rsidP="002D5DEF">
      <w:pPr>
        <w:pStyle w:val="Prrafodelista"/>
        <w:numPr>
          <w:ilvl w:val="0"/>
          <w:numId w:val="5"/>
        </w:numPr>
        <w:jc w:val="both"/>
        <w:rPr>
          <w:sz w:val="24"/>
          <w:szCs w:val="24"/>
        </w:rPr>
      </w:pPr>
      <w:r w:rsidRPr="00DD0428">
        <w:rPr>
          <w:sz w:val="24"/>
          <w:szCs w:val="24"/>
        </w:rPr>
        <w:t>Mini-sumo. Hasta 500 g de masa, 10 cm por 10 cm, cualquier altura.</w:t>
      </w:r>
    </w:p>
    <w:p w14:paraId="47FE1E94" w14:textId="77777777" w:rsidR="00DD0428" w:rsidRPr="00DD0428" w:rsidRDefault="00DD0428" w:rsidP="002D5DEF">
      <w:pPr>
        <w:pStyle w:val="Prrafodelista"/>
        <w:numPr>
          <w:ilvl w:val="0"/>
          <w:numId w:val="5"/>
        </w:numPr>
        <w:jc w:val="both"/>
        <w:rPr>
          <w:sz w:val="24"/>
          <w:szCs w:val="24"/>
        </w:rPr>
      </w:pPr>
      <w:r w:rsidRPr="00DD0428">
        <w:rPr>
          <w:sz w:val="24"/>
          <w:szCs w:val="24"/>
        </w:rPr>
        <w:t>Micro-sumo. Hasta 100 g de masa, debe caber en un cubo de 5 cm.</w:t>
      </w:r>
    </w:p>
    <w:p w14:paraId="7AE7E296" w14:textId="77777777" w:rsidR="00DD0428" w:rsidRPr="00DD0428" w:rsidRDefault="00DD0428" w:rsidP="002D5DEF">
      <w:pPr>
        <w:pStyle w:val="Prrafodelista"/>
        <w:numPr>
          <w:ilvl w:val="0"/>
          <w:numId w:val="5"/>
        </w:numPr>
        <w:jc w:val="both"/>
        <w:rPr>
          <w:sz w:val="24"/>
          <w:szCs w:val="24"/>
        </w:rPr>
      </w:pPr>
      <w:r w:rsidRPr="00DD0428">
        <w:rPr>
          <w:sz w:val="24"/>
          <w:szCs w:val="24"/>
        </w:rPr>
        <w:t>Nano-sumo. Debe caber en un cubo de 2,5 cm.</w:t>
      </w:r>
    </w:p>
    <w:p w14:paraId="0668AD43" w14:textId="79877E01" w:rsidR="002044A7" w:rsidRDefault="000C253F" w:rsidP="002D5DEF">
      <w:pPr>
        <w:jc w:val="both"/>
      </w:pPr>
      <w:r w:rsidRPr="00930FDC">
        <w:t xml:space="preserve">Un mini sumo es un robot autónomo </w:t>
      </w:r>
      <w:r w:rsidR="00C16568" w:rsidRPr="00930FDC">
        <w:t>que como</w:t>
      </w:r>
      <w:r w:rsidRPr="00930FDC">
        <w:t xml:space="preserve"> su nombre lo dice tiene que buscar </w:t>
      </w:r>
      <w:r w:rsidR="00C16568" w:rsidRPr="00930FDC">
        <w:t>al contrincante</w:t>
      </w:r>
      <w:r w:rsidRPr="00930FDC">
        <w:t xml:space="preserve"> por medio de unos </w:t>
      </w:r>
      <w:r w:rsidR="00C16568" w:rsidRPr="00930FDC">
        <w:t>sensores, con</w:t>
      </w:r>
      <w:r w:rsidRPr="00930FDC">
        <w:t xml:space="preserve"> estos sensores detectara al oponente </w:t>
      </w:r>
      <w:r w:rsidR="00C16568" w:rsidRPr="00930FDC">
        <w:t>y cuando</w:t>
      </w:r>
      <w:r w:rsidRPr="00930FDC">
        <w:t xml:space="preserve"> lo encuentre lo intentara sacar </w:t>
      </w:r>
      <w:r w:rsidR="00C16568" w:rsidRPr="00930FDC">
        <w:t>del dojo</w:t>
      </w:r>
      <w:r w:rsidRPr="00930FDC">
        <w:t>.</w:t>
      </w:r>
    </w:p>
    <w:p w14:paraId="170A0EA5" w14:textId="77777777" w:rsidR="007162C3" w:rsidRDefault="007162C3" w:rsidP="002D5DEF">
      <w:pPr>
        <w:jc w:val="both"/>
        <w:rPr>
          <w:sz w:val="24"/>
          <w:szCs w:val="24"/>
        </w:rPr>
      </w:pPr>
    </w:p>
    <w:p w14:paraId="23DE6D81" w14:textId="139A06F8" w:rsidR="007E1FFC" w:rsidRPr="002D5DEF" w:rsidRDefault="007E1FFC" w:rsidP="002D5DEF">
      <w:pPr>
        <w:jc w:val="both"/>
        <w:rPr>
          <w:sz w:val="24"/>
          <w:szCs w:val="24"/>
        </w:rPr>
      </w:pPr>
      <w:r w:rsidRPr="002D5DEF">
        <w:rPr>
          <w:sz w:val="24"/>
          <w:szCs w:val="24"/>
        </w:rPr>
        <w:t>Características:</w:t>
      </w:r>
    </w:p>
    <w:p w14:paraId="71852D05" w14:textId="662E056F" w:rsidR="007E1FFC" w:rsidRPr="002D5DEF" w:rsidRDefault="007E1FFC" w:rsidP="002D5DEF">
      <w:pPr>
        <w:pStyle w:val="Prrafodelista"/>
        <w:numPr>
          <w:ilvl w:val="0"/>
          <w:numId w:val="6"/>
        </w:numPr>
        <w:jc w:val="both"/>
        <w:rPr>
          <w:sz w:val="24"/>
          <w:szCs w:val="24"/>
        </w:rPr>
      </w:pPr>
      <w:r w:rsidRPr="002D5DEF">
        <w:rPr>
          <w:sz w:val="24"/>
          <w:szCs w:val="24"/>
        </w:rPr>
        <w:t>El robot tendrá un largo y un ancho de 10 cm</w:t>
      </w:r>
      <w:r w:rsidR="004D5981" w:rsidRPr="002D5DEF">
        <w:rPr>
          <w:sz w:val="24"/>
          <w:szCs w:val="24"/>
        </w:rPr>
        <w:t xml:space="preserve"> </w:t>
      </w:r>
      <w:r w:rsidRPr="002D5DEF">
        <w:rPr>
          <w:sz w:val="24"/>
          <w:szCs w:val="24"/>
        </w:rPr>
        <w:t>sin límite en la altura.</w:t>
      </w:r>
    </w:p>
    <w:p w14:paraId="1D1CFCFF" w14:textId="5E62F378" w:rsidR="007E1FFC" w:rsidRPr="002D5DEF" w:rsidRDefault="007E1FFC" w:rsidP="002D5DEF">
      <w:pPr>
        <w:pStyle w:val="Prrafodelista"/>
        <w:numPr>
          <w:ilvl w:val="0"/>
          <w:numId w:val="6"/>
        </w:numPr>
        <w:jc w:val="both"/>
        <w:rPr>
          <w:sz w:val="24"/>
          <w:szCs w:val="24"/>
        </w:rPr>
      </w:pPr>
      <w:r w:rsidRPr="002D5DEF">
        <w:rPr>
          <w:sz w:val="24"/>
          <w:szCs w:val="24"/>
        </w:rPr>
        <w:t>La masa total del robot al inicio de la lucha</w:t>
      </w:r>
      <w:r w:rsidR="004D5981" w:rsidRPr="002D5DEF">
        <w:rPr>
          <w:sz w:val="24"/>
          <w:szCs w:val="24"/>
        </w:rPr>
        <w:t xml:space="preserve"> </w:t>
      </w:r>
      <w:r w:rsidRPr="002D5DEF">
        <w:rPr>
          <w:sz w:val="24"/>
          <w:szCs w:val="24"/>
        </w:rPr>
        <w:t>deberá ser de un máximo de 500g.</w:t>
      </w:r>
    </w:p>
    <w:p w14:paraId="56050F90" w14:textId="2128CBE2" w:rsidR="007E1FFC" w:rsidRPr="002D5DEF" w:rsidRDefault="007E1FFC" w:rsidP="002D5DEF">
      <w:pPr>
        <w:pStyle w:val="Prrafodelista"/>
        <w:numPr>
          <w:ilvl w:val="0"/>
          <w:numId w:val="6"/>
        </w:numPr>
        <w:jc w:val="both"/>
        <w:rPr>
          <w:sz w:val="24"/>
          <w:szCs w:val="24"/>
        </w:rPr>
      </w:pPr>
      <w:r w:rsidRPr="002D5DEF">
        <w:rPr>
          <w:sz w:val="24"/>
          <w:szCs w:val="24"/>
        </w:rPr>
        <w:t>El robot deberá ser autónomo, se podrá usar</w:t>
      </w:r>
      <w:r w:rsidR="004D5981" w:rsidRPr="002D5DEF">
        <w:rPr>
          <w:sz w:val="24"/>
          <w:szCs w:val="24"/>
        </w:rPr>
        <w:t xml:space="preserve"> </w:t>
      </w:r>
      <w:r w:rsidRPr="002D5DEF">
        <w:rPr>
          <w:sz w:val="24"/>
          <w:szCs w:val="24"/>
        </w:rPr>
        <w:t>cualquier forma de control siempre que todos</w:t>
      </w:r>
      <w:r w:rsidR="004D5981" w:rsidRPr="002D5DEF">
        <w:rPr>
          <w:sz w:val="24"/>
          <w:szCs w:val="24"/>
        </w:rPr>
        <w:t xml:space="preserve"> </w:t>
      </w:r>
      <w:r w:rsidRPr="002D5DEF">
        <w:rPr>
          <w:sz w:val="24"/>
          <w:szCs w:val="24"/>
        </w:rPr>
        <w:t>los componentes se encuentren dentro del</w:t>
      </w:r>
      <w:r w:rsidR="004D5981" w:rsidRPr="002D5DEF">
        <w:rPr>
          <w:sz w:val="24"/>
          <w:szCs w:val="24"/>
        </w:rPr>
        <w:t xml:space="preserve"> </w:t>
      </w:r>
      <w:r w:rsidRPr="002D5DEF">
        <w:rPr>
          <w:sz w:val="24"/>
          <w:szCs w:val="24"/>
        </w:rPr>
        <w:t>robot y que el mecanismo no interactué con</w:t>
      </w:r>
      <w:r w:rsidR="004D5981" w:rsidRPr="002D5DEF">
        <w:rPr>
          <w:sz w:val="24"/>
          <w:szCs w:val="24"/>
        </w:rPr>
        <w:t xml:space="preserve"> </w:t>
      </w:r>
      <w:r w:rsidRPr="002D5DEF">
        <w:rPr>
          <w:sz w:val="24"/>
          <w:szCs w:val="24"/>
        </w:rPr>
        <w:t>algún control externo.</w:t>
      </w:r>
    </w:p>
    <w:p w14:paraId="09986AFB" w14:textId="0DCF85FF" w:rsidR="007E1FFC" w:rsidRDefault="007E1FFC" w:rsidP="002D5DEF">
      <w:pPr>
        <w:pStyle w:val="Prrafodelista"/>
        <w:numPr>
          <w:ilvl w:val="0"/>
          <w:numId w:val="6"/>
        </w:numPr>
        <w:jc w:val="both"/>
      </w:pPr>
      <w:r w:rsidRPr="002D5DEF">
        <w:rPr>
          <w:sz w:val="24"/>
          <w:szCs w:val="24"/>
        </w:rPr>
        <w:t>El robot esperará 5 segundos después de ser</w:t>
      </w:r>
      <w:r w:rsidR="002D5DEF" w:rsidRPr="002D5DEF">
        <w:rPr>
          <w:sz w:val="24"/>
          <w:szCs w:val="24"/>
        </w:rPr>
        <w:t xml:space="preserve"> </w:t>
      </w:r>
      <w:r w:rsidRPr="002D5DEF">
        <w:rPr>
          <w:sz w:val="24"/>
          <w:szCs w:val="24"/>
        </w:rPr>
        <w:t>encendido por el usuario.</w:t>
      </w:r>
    </w:p>
    <w:p w14:paraId="6D544C6B" w14:textId="77777777" w:rsidR="002D5DEF" w:rsidRDefault="002D5DEF" w:rsidP="002D5DEF"/>
    <w:p w14:paraId="483380CF" w14:textId="54F45D00" w:rsidR="009A389C" w:rsidRDefault="00734313">
      <w:pPr>
        <w:jc w:val="both"/>
        <w:rPr>
          <w:b/>
          <w:sz w:val="24"/>
          <w:szCs w:val="24"/>
        </w:rPr>
      </w:pPr>
      <w:r>
        <w:rPr>
          <w:b/>
          <w:sz w:val="24"/>
          <w:szCs w:val="24"/>
        </w:rPr>
        <w:t>Glosario:</w:t>
      </w:r>
    </w:p>
    <w:p w14:paraId="3DA0B56C" w14:textId="0E5AE533" w:rsidR="009A389C" w:rsidRPr="00D50B03" w:rsidRDefault="009A389C" w:rsidP="00D50B03">
      <w:pPr>
        <w:rPr>
          <w:sz w:val="24"/>
          <w:szCs w:val="24"/>
        </w:rPr>
      </w:pPr>
      <w:r w:rsidRPr="00B850A9">
        <w:rPr>
          <w:b/>
          <w:bCs/>
          <w:sz w:val="24"/>
          <w:szCs w:val="24"/>
          <w:u w:val="single"/>
        </w:rPr>
        <w:t>Robot:</w:t>
      </w:r>
      <w:r w:rsidRPr="00D50B03">
        <w:rPr>
          <w:sz w:val="24"/>
          <w:szCs w:val="24"/>
        </w:rPr>
        <w:t xml:space="preserve"> </w:t>
      </w:r>
      <w:r w:rsidR="009D2462" w:rsidRPr="00D50B03">
        <w:rPr>
          <w:sz w:val="24"/>
          <w:szCs w:val="24"/>
        </w:rPr>
        <w:t>Un robot es una máquina controlada por ordenador y programada para moverse, manipular objetos y realizar trabajos a la vez que interacciona con su entorno.</w:t>
      </w:r>
    </w:p>
    <w:p w14:paraId="50178B07" w14:textId="58F32905" w:rsidR="009D2462" w:rsidRPr="00D50B03" w:rsidRDefault="009D2462" w:rsidP="00D50B03">
      <w:pPr>
        <w:rPr>
          <w:sz w:val="24"/>
          <w:szCs w:val="24"/>
        </w:rPr>
      </w:pPr>
      <w:r w:rsidRPr="00B850A9">
        <w:rPr>
          <w:b/>
          <w:bCs/>
          <w:sz w:val="24"/>
          <w:szCs w:val="24"/>
          <w:u w:val="single"/>
        </w:rPr>
        <w:t>PCB:</w:t>
      </w:r>
      <w:r w:rsidRPr="00D50B03">
        <w:rPr>
          <w:sz w:val="24"/>
          <w:szCs w:val="24"/>
        </w:rPr>
        <w:t xml:space="preserve"> </w:t>
      </w:r>
      <w:r w:rsidR="00B45D5D" w:rsidRPr="00D50B03">
        <w:rPr>
          <w:sz w:val="24"/>
          <w:szCs w:val="24"/>
        </w:rPr>
        <w:t xml:space="preserve">Viene del </w:t>
      </w:r>
      <w:r w:rsidR="00C411BF" w:rsidRPr="00D50B03">
        <w:rPr>
          <w:sz w:val="24"/>
          <w:szCs w:val="24"/>
        </w:rPr>
        <w:t>término</w:t>
      </w:r>
      <w:r w:rsidR="00B45D5D" w:rsidRPr="00D50B03">
        <w:rPr>
          <w:sz w:val="24"/>
          <w:szCs w:val="24"/>
        </w:rPr>
        <w:t xml:space="preserve"> en ingles </w:t>
      </w:r>
      <w:proofErr w:type="spellStart"/>
      <w:r w:rsidR="00B45D5D" w:rsidRPr="001D7795">
        <w:rPr>
          <w:sz w:val="24"/>
          <w:szCs w:val="24"/>
        </w:rPr>
        <w:t>Printed</w:t>
      </w:r>
      <w:proofErr w:type="spellEnd"/>
      <w:r w:rsidR="00B45D5D" w:rsidRPr="001D7795">
        <w:rPr>
          <w:sz w:val="24"/>
          <w:szCs w:val="24"/>
        </w:rPr>
        <w:t> </w:t>
      </w:r>
      <w:proofErr w:type="spellStart"/>
      <w:r w:rsidR="00B45D5D" w:rsidRPr="001D7795">
        <w:rPr>
          <w:sz w:val="24"/>
          <w:szCs w:val="24"/>
        </w:rPr>
        <w:t>Circuit</w:t>
      </w:r>
      <w:proofErr w:type="spellEnd"/>
      <w:r w:rsidR="00B45D5D" w:rsidRPr="001D7795">
        <w:rPr>
          <w:sz w:val="24"/>
          <w:szCs w:val="24"/>
        </w:rPr>
        <w:t> </w:t>
      </w:r>
      <w:proofErr w:type="spellStart"/>
      <w:r w:rsidR="00B45D5D" w:rsidRPr="001D7795">
        <w:rPr>
          <w:sz w:val="24"/>
          <w:szCs w:val="24"/>
        </w:rPr>
        <w:t>Board</w:t>
      </w:r>
      <w:proofErr w:type="spellEnd"/>
      <w:r w:rsidR="00B45D5D" w:rsidRPr="00D50B03">
        <w:rPr>
          <w:sz w:val="24"/>
          <w:szCs w:val="24"/>
        </w:rPr>
        <w:t>, es una tarjeta o placa de circuito impreso, que soporta y conecta los componentes electrónicos, con caminos o pistas de cobre, para que un circuito o producto funcione como se desea. </w:t>
      </w:r>
    </w:p>
    <w:p w14:paraId="77F6F1F4" w14:textId="701B87EA" w:rsidR="001D7795" w:rsidRPr="00D50B03" w:rsidRDefault="00B45D5D" w:rsidP="00D50B03">
      <w:pPr>
        <w:rPr>
          <w:sz w:val="24"/>
          <w:szCs w:val="24"/>
        </w:rPr>
      </w:pPr>
      <w:r w:rsidRPr="00B850A9">
        <w:rPr>
          <w:b/>
          <w:bCs/>
          <w:sz w:val="24"/>
          <w:szCs w:val="24"/>
          <w:u w:val="single"/>
        </w:rPr>
        <w:t>Puente H:</w:t>
      </w:r>
      <w:r w:rsidR="001D7795">
        <w:rPr>
          <w:sz w:val="24"/>
          <w:szCs w:val="24"/>
        </w:rPr>
        <w:t xml:space="preserve"> </w:t>
      </w:r>
      <w:r w:rsidR="005633BD" w:rsidRPr="00D50B03">
        <w:rPr>
          <w:sz w:val="24"/>
          <w:szCs w:val="24"/>
        </w:rPr>
        <w:t>Un Puente en H es un circuito electrónico que generalmente se usa para permitir a un motor eléctrico DC girar en ambos sentidos, avance y retroceso.</w:t>
      </w:r>
    </w:p>
    <w:p w14:paraId="122549D0" w14:textId="3EBE4962" w:rsidR="005633BD" w:rsidRPr="00D50B03" w:rsidRDefault="005633BD" w:rsidP="00D50B03">
      <w:pPr>
        <w:rPr>
          <w:sz w:val="24"/>
          <w:szCs w:val="24"/>
        </w:rPr>
      </w:pPr>
      <w:r w:rsidRPr="00B850A9">
        <w:rPr>
          <w:b/>
          <w:bCs/>
          <w:sz w:val="24"/>
          <w:szCs w:val="24"/>
          <w:u w:val="single"/>
        </w:rPr>
        <w:t>Torque</w:t>
      </w:r>
      <w:r w:rsidR="00393A16" w:rsidRPr="00B850A9">
        <w:rPr>
          <w:b/>
          <w:bCs/>
          <w:sz w:val="24"/>
          <w:szCs w:val="24"/>
          <w:u w:val="single"/>
        </w:rPr>
        <w:t>:</w:t>
      </w:r>
      <w:r w:rsidR="00565A2B" w:rsidRPr="00D50B03">
        <w:rPr>
          <w:sz w:val="24"/>
          <w:szCs w:val="24"/>
        </w:rPr>
        <w:t xml:space="preserve">  El par motor es el momento de fuerza que ejerce un motor sobre el eje de transmisión de potencia o, dicho de otro modo, la tendencia de una fuerza para girar un objeto alrededor de un eje, punto de apoyo, o de pivote.</w:t>
      </w:r>
      <w:r w:rsidR="00393A16" w:rsidRPr="00D50B03">
        <w:rPr>
          <w:sz w:val="24"/>
          <w:szCs w:val="24"/>
        </w:rPr>
        <w:t xml:space="preserve"> </w:t>
      </w:r>
    </w:p>
    <w:p w14:paraId="0D8F2C40" w14:textId="6EB5CC5D" w:rsidR="00393A16" w:rsidRPr="00D50B03" w:rsidRDefault="00393A16" w:rsidP="00D50B03">
      <w:pPr>
        <w:rPr>
          <w:sz w:val="24"/>
          <w:szCs w:val="24"/>
        </w:rPr>
      </w:pPr>
      <w:r w:rsidRPr="00B850A9">
        <w:rPr>
          <w:b/>
          <w:bCs/>
          <w:sz w:val="24"/>
          <w:szCs w:val="24"/>
          <w:u w:val="single"/>
        </w:rPr>
        <w:t>Sensor ultrasónico:</w:t>
      </w:r>
      <w:r w:rsidR="00565A2B" w:rsidRPr="00D50B03">
        <w:rPr>
          <w:sz w:val="24"/>
          <w:szCs w:val="24"/>
        </w:rPr>
        <w:t xml:space="preserve"> </w:t>
      </w:r>
      <w:r w:rsidR="00F52F1F" w:rsidRPr="00D50B03">
        <w:rPr>
          <w:sz w:val="24"/>
          <w:szCs w:val="24"/>
        </w:rPr>
        <w:t>Los sensores de ultrasonidos o sensores ultrasónicos son detectores de proximidad que trabajan libres de roces mecánicos y que detectan objetos a distancias que van desde pocos centímetros hasta varios metros. El sensor emite un sonido y mide el tiempo que la señal tarda en regresar.</w:t>
      </w:r>
    </w:p>
    <w:p w14:paraId="38823066" w14:textId="5ABAF448" w:rsidR="00393A16" w:rsidRPr="00D50B03" w:rsidRDefault="00393A16" w:rsidP="00D50B03">
      <w:pPr>
        <w:rPr>
          <w:sz w:val="24"/>
          <w:szCs w:val="24"/>
        </w:rPr>
      </w:pPr>
      <w:r w:rsidRPr="00B850A9">
        <w:rPr>
          <w:b/>
          <w:bCs/>
          <w:sz w:val="24"/>
          <w:szCs w:val="24"/>
          <w:u w:val="single"/>
        </w:rPr>
        <w:t>Boost:</w:t>
      </w:r>
      <w:r w:rsidRPr="00D50B03">
        <w:rPr>
          <w:sz w:val="24"/>
          <w:szCs w:val="24"/>
        </w:rPr>
        <w:t xml:space="preserve"> Elevador de </w:t>
      </w:r>
      <w:r w:rsidR="00C411BF" w:rsidRPr="00D50B03">
        <w:rPr>
          <w:sz w:val="24"/>
          <w:szCs w:val="24"/>
        </w:rPr>
        <w:t>voltaje</w:t>
      </w:r>
    </w:p>
    <w:p w14:paraId="1DD2FF43" w14:textId="48B7978B" w:rsidR="00291770" w:rsidRPr="00D50B03" w:rsidRDefault="00291770" w:rsidP="00D50B03">
      <w:pPr>
        <w:rPr>
          <w:sz w:val="24"/>
          <w:szCs w:val="24"/>
        </w:rPr>
      </w:pPr>
      <w:r w:rsidRPr="00B850A9">
        <w:rPr>
          <w:b/>
          <w:bCs/>
          <w:sz w:val="24"/>
          <w:szCs w:val="24"/>
          <w:u w:val="single"/>
        </w:rPr>
        <w:t>Mosfet</w:t>
      </w:r>
      <w:r w:rsidR="00F52F1F" w:rsidRPr="00B850A9">
        <w:rPr>
          <w:b/>
          <w:bCs/>
          <w:sz w:val="24"/>
          <w:szCs w:val="24"/>
          <w:u w:val="single"/>
        </w:rPr>
        <w:t>:</w:t>
      </w:r>
      <w:r w:rsidR="001D7795">
        <w:rPr>
          <w:sz w:val="24"/>
          <w:szCs w:val="24"/>
        </w:rPr>
        <w:t xml:space="preserve"> </w:t>
      </w:r>
      <w:r w:rsidR="007E4B10" w:rsidRPr="00D50B03">
        <w:rPr>
          <w:sz w:val="24"/>
          <w:szCs w:val="24"/>
        </w:rPr>
        <w:t>El transistor de efecto de campo metal-óxido-semiconductor o MOSFET (en inglés metal-oxide-semiconductor field-effect transistor) es un transistor utilizado para amplificar o conmutar señales electrónicas.</w:t>
      </w:r>
    </w:p>
    <w:p w14:paraId="6FCB7CEF" w14:textId="1F08DD8C" w:rsidR="00291770" w:rsidRPr="00D50B03" w:rsidRDefault="00291770" w:rsidP="00D50B03">
      <w:pPr>
        <w:rPr>
          <w:sz w:val="24"/>
          <w:szCs w:val="24"/>
        </w:rPr>
      </w:pPr>
      <w:r w:rsidRPr="00B850A9">
        <w:rPr>
          <w:b/>
          <w:bCs/>
          <w:sz w:val="24"/>
          <w:szCs w:val="24"/>
          <w:u w:val="single"/>
        </w:rPr>
        <w:t>Motorreductores:</w:t>
      </w:r>
      <w:r w:rsidR="007E4B10" w:rsidRPr="00D50B03">
        <w:rPr>
          <w:sz w:val="24"/>
          <w:szCs w:val="24"/>
        </w:rPr>
        <w:t xml:space="preserve"> </w:t>
      </w:r>
      <w:r w:rsidR="00487513" w:rsidRPr="00D50B03">
        <w:rPr>
          <w:sz w:val="24"/>
          <w:szCs w:val="24"/>
        </w:rPr>
        <w:t>Los reductores de velocidad o denominados motorreductores son cuerpos compactos formados por uno o varios pares de engranajes que ajustan la velocidad y la potencia mecánica de aparatos y máquinas que funcionan con un motor, y que precisan que la velocidad del motor se adapte a la velocidad para que funcione perfectamente la máquina.</w:t>
      </w:r>
    </w:p>
    <w:p w14:paraId="3E92E19C" w14:textId="6B3A032F" w:rsidR="00291770" w:rsidRDefault="00291770" w:rsidP="00D50B03">
      <w:pPr>
        <w:rPr>
          <w:sz w:val="24"/>
          <w:szCs w:val="24"/>
        </w:rPr>
      </w:pPr>
      <w:r w:rsidRPr="00B850A9">
        <w:rPr>
          <w:b/>
          <w:bCs/>
          <w:sz w:val="24"/>
          <w:szCs w:val="24"/>
          <w:u w:val="single"/>
        </w:rPr>
        <w:t>Borneras:</w:t>
      </w:r>
      <w:r w:rsidR="00487513" w:rsidRPr="00D50B03">
        <w:rPr>
          <w:sz w:val="24"/>
          <w:szCs w:val="24"/>
        </w:rPr>
        <w:t xml:space="preserve"> </w:t>
      </w:r>
      <w:r w:rsidR="00D50B03" w:rsidRPr="00D50B03">
        <w:rPr>
          <w:sz w:val="24"/>
          <w:szCs w:val="24"/>
        </w:rPr>
        <w:t> los bornes o bornas de conexión eléctrica son los contactos que se utilizan para derivar la energía producida por una pila hacia dispositivos como baterías, motores o u otros aparatos eléctricos.</w:t>
      </w:r>
    </w:p>
    <w:p w14:paraId="2B99008F" w14:textId="27B749BD" w:rsidR="005D4E10" w:rsidRDefault="005D4E10" w:rsidP="00D50B03">
      <w:pPr>
        <w:rPr>
          <w:sz w:val="24"/>
          <w:szCs w:val="24"/>
        </w:rPr>
      </w:pPr>
    </w:p>
    <w:p w14:paraId="34704488" w14:textId="77777777" w:rsidR="00864ADB" w:rsidRDefault="00864ADB">
      <w:pPr>
        <w:jc w:val="both"/>
        <w:rPr>
          <w:b/>
          <w:sz w:val="24"/>
          <w:szCs w:val="24"/>
        </w:rPr>
      </w:pPr>
    </w:p>
    <w:p w14:paraId="2B3F03DC" w14:textId="77777777" w:rsidR="00864ADB" w:rsidRDefault="00864ADB">
      <w:pPr>
        <w:jc w:val="both"/>
        <w:rPr>
          <w:b/>
          <w:sz w:val="24"/>
          <w:szCs w:val="24"/>
        </w:rPr>
      </w:pPr>
    </w:p>
    <w:p w14:paraId="7B54F73D" w14:textId="77777777" w:rsidR="00864ADB" w:rsidRDefault="00864ADB">
      <w:pPr>
        <w:jc w:val="both"/>
        <w:rPr>
          <w:b/>
          <w:sz w:val="24"/>
          <w:szCs w:val="24"/>
        </w:rPr>
      </w:pPr>
    </w:p>
    <w:p w14:paraId="11A925E7" w14:textId="77777777" w:rsidR="00864ADB" w:rsidRDefault="00864ADB">
      <w:pPr>
        <w:jc w:val="both"/>
        <w:rPr>
          <w:b/>
          <w:sz w:val="24"/>
          <w:szCs w:val="24"/>
        </w:rPr>
      </w:pPr>
    </w:p>
    <w:p w14:paraId="59C7D5FE" w14:textId="77777777" w:rsidR="00864ADB" w:rsidRDefault="00864ADB">
      <w:pPr>
        <w:jc w:val="both"/>
        <w:rPr>
          <w:b/>
          <w:sz w:val="24"/>
          <w:szCs w:val="24"/>
        </w:rPr>
      </w:pPr>
    </w:p>
    <w:p w14:paraId="7E53739B" w14:textId="77777777" w:rsidR="00864ADB" w:rsidRDefault="00864ADB">
      <w:pPr>
        <w:jc w:val="both"/>
        <w:rPr>
          <w:b/>
          <w:sz w:val="24"/>
          <w:szCs w:val="24"/>
        </w:rPr>
      </w:pPr>
    </w:p>
    <w:p w14:paraId="09F32C73" w14:textId="626957A0" w:rsidR="002044A7" w:rsidRDefault="00734313">
      <w:pPr>
        <w:jc w:val="both"/>
        <w:rPr>
          <w:b/>
          <w:sz w:val="24"/>
          <w:szCs w:val="24"/>
        </w:rPr>
      </w:pPr>
      <w:r>
        <w:rPr>
          <w:b/>
          <w:sz w:val="24"/>
          <w:szCs w:val="24"/>
        </w:rPr>
        <w:t>Componentes:</w:t>
      </w:r>
    </w:p>
    <w:p w14:paraId="46698D39" w14:textId="2125F016" w:rsidR="00C8460F" w:rsidRPr="00650F04" w:rsidRDefault="00650F04" w:rsidP="00C8460F">
      <w:pPr>
        <w:pStyle w:val="Prrafodelista"/>
        <w:numPr>
          <w:ilvl w:val="0"/>
          <w:numId w:val="2"/>
        </w:numPr>
        <w:jc w:val="both"/>
        <w:rPr>
          <w:sz w:val="24"/>
          <w:szCs w:val="24"/>
        </w:rPr>
      </w:pPr>
      <w:r>
        <w:t>Sensores ultrasónicos</w:t>
      </w:r>
    </w:p>
    <w:p w14:paraId="47783B75" w14:textId="6999DC08" w:rsidR="00650F04" w:rsidRPr="00F87767" w:rsidRDefault="00F87767" w:rsidP="00C8460F">
      <w:pPr>
        <w:pStyle w:val="Prrafodelista"/>
        <w:numPr>
          <w:ilvl w:val="0"/>
          <w:numId w:val="2"/>
        </w:numPr>
        <w:jc w:val="both"/>
        <w:rPr>
          <w:sz w:val="24"/>
          <w:szCs w:val="24"/>
        </w:rPr>
      </w:pPr>
      <w:r>
        <w:t>Puente H DRV8871</w:t>
      </w:r>
    </w:p>
    <w:p w14:paraId="4E9AFF0A" w14:textId="0F4907A0" w:rsidR="00F87767" w:rsidRPr="0019167A" w:rsidRDefault="0019167A" w:rsidP="00C8460F">
      <w:pPr>
        <w:pStyle w:val="Prrafodelista"/>
        <w:numPr>
          <w:ilvl w:val="0"/>
          <w:numId w:val="2"/>
        </w:numPr>
        <w:jc w:val="both"/>
        <w:rPr>
          <w:sz w:val="24"/>
          <w:szCs w:val="24"/>
        </w:rPr>
      </w:pPr>
      <w:r>
        <w:t>Tarjeta Arduino pro mini</w:t>
      </w:r>
    </w:p>
    <w:p w14:paraId="7FB63899" w14:textId="2CF48851" w:rsidR="0019167A" w:rsidRPr="0019167A" w:rsidRDefault="0019167A" w:rsidP="00C8460F">
      <w:pPr>
        <w:pStyle w:val="Prrafodelista"/>
        <w:numPr>
          <w:ilvl w:val="0"/>
          <w:numId w:val="2"/>
        </w:numPr>
        <w:jc w:val="both"/>
        <w:rPr>
          <w:sz w:val="24"/>
          <w:szCs w:val="24"/>
        </w:rPr>
      </w:pPr>
      <w:r>
        <w:t xml:space="preserve">Elevador de voltaje </w:t>
      </w:r>
      <w:proofErr w:type="spellStart"/>
      <w:r>
        <w:t>Boost</w:t>
      </w:r>
      <w:proofErr w:type="spellEnd"/>
      <w:r>
        <w:t xml:space="preserve"> Xl6009</w:t>
      </w:r>
    </w:p>
    <w:p w14:paraId="24B24444" w14:textId="13511FE7" w:rsidR="00864ADB" w:rsidRPr="00864ADB" w:rsidRDefault="000B53A7" w:rsidP="00864ADB">
      <w:pPr>
        <w:pStyle w:val="Prrafodelista"/>
        <w:numPr>
          <w:ilvl w:val="0"/>
          <w:numId w:val="2"/>
        </w:numPr>
        <w:jc w:val="both"/>
        <w:rPr>
          <w:sz w:val="24"/>
          <w:szCs w:val="24"/>
        </w:rPr>
      </w:pPr>
      <w:r>
        <w:t>Batería</w:t>
      </w:r>
      <w:r w:rsidR="00FD608D">
        <w:t xml:space="preserve"> de </w:t>
      </w:r>
      <w:proofErr w:type="spellStart"/>
      <w:r w:rsidR="00FD608D">
        <w:t>li-po</w:t>
      </w:r>
      <w:proofErr w:type="spellEnd"/>
      <w:r w:rsidR="00FD608D">
        <w:t xml:space="preserve"> de 350mAh</w:t>
      </w:r>
    </w:p>
    <w:p w14:paraId="6F23D959" w14:textId="070BDA10" w:rsidR="00FD608D" w:rsidRPr="00460CF1" w:rsidRDefault="00460CF1" w:rsidP="00C8460F">
      <w:pPr>
        <w:pStyle w:val="Prrafodelista"/>
        <w:numPr>
          <w:ilvl w:val="0"/>
          <w:numId w:val="2"/>
        </w:numPr>
        <w:jc w:val="both"/>
        <w:rPr>
          <w:sz w:val="24"/>
          <w:szCs w:val="24"/>
        </w:rPr>
      </w:pPr>
      <w:r>
        <w:t>Mosfet irf5305</w:t>
      </w:r>
    </w:p>
    <w:p w14:paraId="6CB955B3" w14:textId="5F8D3272" w:rsidR="00460CF1" w:rsidRPr="00460CF1" w:rsidRDefault="00460CF1" w:rsidP="00C8460F">
      <w:pPr>
        <w:pStyle w:val="Prrafodelista"/>
        <w:numPr>
          <w:ilvl w:val="0"/>
          <w:numId w:val="2"/>
        </w:numPr>
        <w:jc w:val="both"/>
        <w:rPr>
          <w:sz w:val="24"/>
          <w:szCs w:val="24"/>
        </w:rPr>
      </w:pPr>
      <w:r>
        <w:t>Motorreductores</w:t>
      </w:r>
    </w:p>
    <w:p w14:paraId="46D53653" w14:textId="3F0AE130" w:rsidR="00460CF1" w:rsidRPr="00EF0BC1" w:rsidRDefault="00EF0BC1" w:rsidP="00C8460F">
      <w:pPr>
        <w:pStyle w:val="Prrafodelista"/>
        <w:numPr>
          <w:ilvl w:val="0"/>
          <w:numId w:val="2"/>
        </w:numPr>
        <w:jc w:val="both"/>
        <w:rPr>
          <w:sz w:val="24"/>
          <w:szCs w:val="24"/>
        </w:rPr>
      </w:pPr>
      <w:r>
        <w:t>Regulador de voltaje L7805CV</w:t>
      </w:r>
    </w:p>
    <w:p w14:paraId="1F6DBC71" w14:textId="2F51E153" w:rsidR="00EF0BC1" w:rsidRPr="000B53A7" w:rsidRDefault="000B53A7" w:rsidP="00C8460F">
      <w:pPr>
        <w:pStyle w:val="Prrafodelista"/>
        <w:numPr>
          <w:ilvl w:val="0"/>
          <w:numId w:val="2"/>
        </w:numPr>
        <w:jc w:val="both"/>
        <w:rPr>
          <w:sz w:val="24"/>
          <w:szCs w:val="24"/>
        </w:rPr>
      </w:pPr>
      <w:r>
        <w:t>Capacitor electrolítico</w:t>
      </w:r>
    </w:p>
    <w:p w14:paraId="4D3012CB" w14:textId="688C0A1A" w:rsidR="000B53A7" w:rsidRPr="000B53A7" w:rsidRDefault="000B53A7" w:rsidP="000B53A7">
      <w:pPr>
        <w:pStyle w:val="Prrafodelista"/>
        <w:numPr>
          <w:ilvl w:val="0"/>
          <w:numId w:val="2"/>
        </w:numPr>
        <w:jc w:val="both"/>
        <w:rPr>
          <w:sz w:val="24"/>
          <w:szCs w:val="24"/>
        </w:rPr>
      </w:pPr>
      <w:r>
        <w:t>Capacitores 104 y 102</w:t>
      </w:r>
    </w:p>
    <w:p w14:paraId="5F6C865F" w14:textId="023B2DDB" w:rsidR="000B53A7" w:rsidRPr="00FD583B" w:rsidRDefault="00FD583B" w:rsidP="000B53A7">
      <w:pPr>
        <w:pStyle w:val="Prrafodelista"/>
        <w:numPr>
          <w:ilvl w:val="0"/>
          <w:numId w:val="2"/>
        </w:numPr>
        <w:jc w:val="both"/>
        <w:rPr>
          <w:sz w:val="24"/>
          <w:szCs w:val="24"/>
        </w:rPr>
      </w:pPr>
      <w:r>
        <w:t>Diodo 1N4007</w:t>
      </w:r>
    </w:p>
    <w:p w14:paraId="335AD2DF" w14:textId="1D4CD580" w:rsidR="00FD583B" w:rsidRPr="00FD583B" w:rsidRDefault="00FD583B" w:rsidP="000B53A7">
      <w:pPr>
        <w:pStyle w:val="Prrafodelista"/>
        <w:numPr>
          <w:ilvl w:val="0"/>
          <w:numId w:val="2"/>
        </w:numPr>
        <w:jc w:val="both"/>
        <w:rPr>
          <w:sz w:val="24"/>
          <w:szCs w:val="24"/>
        </w:rPr>
      </w:pPr>
      <w:r>
        <w:t>LED</w:t>
      </w:r>
    </w:p>
    <w:p w14:paraId="3400EC8D" w14:textId="3F2D5397" w:rsidR="00FD583B" w:rsidRPr="00FD583B" w:rsidRDefault="00FD583B" w:rsidP="00FD583B">
      <w:pPr>
        <w:pStyle w:val="Prrafodelista"/>
        <w:numPr>
          <w:ilvl w:val="0"/>
          <w:numId w:val="2"/>
        </w:numPr>
        <w:jc w:val="both"/>
        <w:rPr>
          <w:sz w:val="24"/>
          <w:szCs w:val="24"/>
        </w:rPr>
      </w:pPr>
      <w:r>
        <w:t>Resistencia</w:t>
      </w:r>
    </w:p>
    <w:p w14:paraId="48EC98B4" w14:textId="133A1BFA" w:rsidR="00FD583B" w:rsidRPr="00FD583B" w:rsidRDefault="00FD583B" w:rsidP="00FD583B">
      <w:pPr>
        <w:pStyle w:val="Prrafodelista"/>
        <w:numPr>
          <w:ilvl w:val="0"/>
          <w:numId w:val="2"/>
        </w:numPr>
        <w:jc w:val="both"/>
        <w:rPr>
          <w:sz w:val="24"/>
          <w:szCs w:val="24"/>
        </w:rPr>
      </w:pPr>
      <w:r>
        <w:t>Borneras</w:t>
      </w:r>
    </w:p>
    <w:p w14:paraId="3750085C" w14:textId="3CC04087" w:rsidR="00FD583B" w:rsidRPr="00AF17BC" w:rsidRDefault="00AF17BC" w:rsidP="00FD583B">
      <w:pPr>
        <w:pStyle w:val="Prrafodelista"/>
        <w:numPr>
          <w:ilvl w:val="0"/>
          <w:numId w:val="2"/>
        </w:numPr>
        <w:jc w:val="both"/>
        <w:rPr>
          <w:sz w:val="24"/>
          <w:szCs w:val="24"/>
        </w:rPr>
      </w:pPr>
      <w:r>
        <w:t>PCB</w:t>
      </w:r>
    </w:p>
    <w:p w14:paraId="36785CFA" w14:textId="7C95561C" w:rsidR="00AF17BC" w:rsidRPr="00AF17BC" w:rsidRDefault="00AF17BC" w:rsidP="00FD583B">
      <w:pPr>
        <w:pStyle w:val="Prrafodelista"/>
        <w:numPr>
          <w:ilvl w:val="0"/>
          <w:numId w:val="2"/>
        </w:numPr>
        <w:jc w:val="both"/>
        <w:rPr>
          <w:sz w:val="24"/>
          <w:szCs w:val="24"/>
        </w:rPr>
      </w:pPr>
      <w:r>
        <w:t>Tira de pines hembra</w:t>
      </w:r>
    </w:p>
    <w:p w14:paraId="08155F85" w14:textId="10EDFFB6" w:rsidR="00AF17BC" w:rsidRPr="00121E60" w:rsidRDefault="00AF17BC" w:rsidP="00FD583B">
      <w:pPr>
        <w:pStyle w:val="Prrafodelista"/>
        <w:numPr>
          <w:ilvl w:val="0"/>
          <w:numId w:val="2"/>
        </w:numPr>
        <w:jc w:val="both"/>
        <w:rPr>
          <w:sz w:val="24"/>
          <w:szCs w:val="24"/>
        </w:rPr>
      </w:pPr>
      <w:r>
        <w:t xml:space="preserve">Llantas </w:t>
      </w:r>
    </w:p>
    <w:p w14:paraId="1577AC42" w14:textId="30D004CF" w:rsidR="00121E60" w:rsidRPr="00121E60" w:rsidRDefault="00121E60" w:rsidP="00FD583B">
      <w:pPr>
        <w:pStyle w:val="Prrafodelista"/>
        <w:numPr>
          <w:ilvl w:val="0"/>
          <w:numId w:val="2"/>
        </w:numPr>
        <w:jc w:val="both"/>
        <w:rPr>
          <w:sz w:val="24"/>
          <w:szCs w:val="24"/>
        </w:rPr>
      </w:pPr>
      <w:r>
        <w:t xml:space="preserve">Arrancador </w:t>
      </w:r>
    </w:p>
    <w:p w14:paraId="375553A3" w14:textId="1A50AD1A" w:rsidR="00121E60" w:rsidRPr="00121E60" w:rsidRDefault="00121E60" w:rsidP="00FD583B">
      <w:pPr>
        <w:pStyle w:val="Prrafodelista"/>
        <w:numPr>
          <w:ilvl w:val="0"/>
          <w:numId w:val="2"/>
        </w:numPr>
        <w:jc w:val="both"/>
        <w:rPr>
          <w:sz w:val="24"/>
          <w:szCs w:val="24"/>
        </w:rPr>
      </w:pPr>
      <w:r>
        <w:t xml:space="preserve">Base para motores </w:t>
      </w:r>
    </w:p>
    <w:p w14:paraId="58F163FC" w14:textId="77777777" w:rsidR="00433CA6" w:rsidRPr="00433CA6" w:rsidRDefault="00121E60" w:rsidP="00FD583B">
      <w:pPr>
        <w:pStyle w:val="Prrafodelista"/>
        <w:numPr>
          <w:ilvl w:val="0"/>
          <w:numId w:val="2"/>
        </w:numPr>
        <w:jc w:val="both"/>
        <w:rPr>
          <w:sz w:val="24"/>
          <w:szCs w:val="24"/>
        </w:rPr>
      </w:pPr>
      <w:r>
        <w:t>Chasis</w:t>
      </w:r>
    </w:p>
    <w:p w14:paraId="39460C71" w14:textId="77777777" w:rsidR="001D7795" w:rsidRPr="00433CA6" w:rsidRDefault="001D7795" w:rsidP="00433CA6">
      <w:pPr>
        <w:jc w:val="both"/>
        <w:rPr>
          <w:sz w:val="24"/>
          <w:szCs w:val="24"/>
        </w:rPr>
      </w:pPr>
    </w:p>
    <w:p w14:paraId="4DD3B5E0" w14:textId="1E099003" w:rsidR="002044A7" w:rsidRDefault="00734313">
      <w:pPr>
        <w:jc w:val="both"/>
        <w:rPr>
          <w:sz w:val="24"/>
          <w:szCs w:val="24"/>
        </w:rPr>
      </w:pPr>
      <w:r>
        <w:rPr>
          <w:b/>
          <w:sz w:val="24"/>
          <w:szCs w:val="24"/>
        </w:rPr>
        <w:t>Metodología:</w:t>
      </w:r>
    </w:p>
    <w:p w14:paraId="4DF532A8" w14:textId="5022EE77" w:rsidR="00DB05EB" w:rsidRDefault="00F56BBE" w:rsidP="00A91B33">
      <w:pPr>
        <w:pStyle w:val="Prrafodelista"/>
        <w:numPr>
          <w:ilvl w:val="0"/>
          <w:numId w:val="3"/>
        </w:numPr>
        <w:jc w:val="both"/>
        <w:rPr>
          <w:sz w:val="24"/>
          <w:szCs w:val="24"/>
        </w:rPr>
      </w:pPr>
      <w:r>
        <w:rPr>
          <w:sz w:val="24"/>
          <w:szCs w:val="24"/>
        </w:rPr>
        <w:t>Primeramente,</w:t>
      </w:r>
      <w:r w:rsidR="00CB1C39">
        <w:rPr>
          <w:sz w:val="24"/>
          <w:szCs w:val="24"/>
        </w:rPr>
        <w:t xml:space="preserve"> </w:t>
      </w:r>
      <w:r w:rsidR="00B05AAB">
        <w:rPr>
          <w:sz w:val="24"/>
          <w:szCs w:val="24"/>
        </w:rPr>
        <w:t xml:space="preserve">se hace un listado de los material que se van a requerir para el prototipo, considerando </w:t>
      </w:r>
      <w:r>
        <w:rPr>
          <w:sz w:val="24"/>
          <w:szCs w:val="24"/>
        </w:rPr>
        <w:t>el funcionamiento que este va a tener</w:t>
      </w:r>
      <w:r w:rsidR="00E42503">
        <w:rPr>
          <w:sz w:val="24"/>
          <w:szCs w:val="24"/>
        </w:rPr>
        <w:t>.</w:t>
      </w:r>
    </w:p>
    <w:p w14:paraId="1BED8487" w14:textId="53FB75DB" w:rsidR="00F56BBE" w:rsidRDefault="000003F1" w:rsidP="00A91B33">
      <w:pPr>
        <w:pStyle w:val="Prrafodelista"/>
        <w:numPr>
          <w:ilvl w:val="0"/>
          <w:numId w:val="3"/>
        </w:numPr>
        <w:jc w:val="both"/>
        <w:rPr>
          <w:sz w:val="24"/>
          <w:szCs w:val="24"/>
        </w:rPr>
      </w:pPr>
      <w:r>
        <w:rPr>
          <w:sz w:val="24"/>
          <w:szCs w:val="24"/>
        </w:rPr>
        <w:t>Se diseña el cir</w:t>
      </w:r>
      <w:r w:rsidR="00FE403F">
        <w:rPr>
          <w:sz w:val="24"/>
          <w:szCs w:val="24"/>
        </w:rPr>
        <w:t xml:space="preserve">cuito con los componentes seleccionados, una vez se tengan bien todas las conexiones de manera esquemática se procede a hacer </w:t>
      </w:r>
      <w:r w:rsidR="001B0540">
        <w:rPr>
          <w:sz w:val="24"/>
          <w:szCs w:val="24"/>
        </w:rPr>
        <w:t>diseño de la PCB tomando en cuenta posiciones de los componentes para un mejor acomodo</w:t>
      </w:r>
      <w:r w:rsidR="00E42503">
        <w:rPr>
          <w:sz w:val="24"/>
          <w:szCs w:val="24"/>
        </w:rPr>
        <w:t>.</w:t>
      </w:r>
    </w:p>
    <w:p w14:paraId="70E5457F" w14:textId="2021601E" w:rsidR="002D5DEF" w:rsidRDefault="007359B2" w:rsidP="002D5DEF">
      <w:pPr>
        <w:ind w:left="360"/>
        <w:jc w:val="both"/>
        <w:rPr>
          <w:sz w:val="24"/>
          <w:szCs w:val="24"/>
        </w:rPr>
      </w:pPr>
      <w:r w:rsidRPr="007359B2">
        <w:rPr>
          <w:noProof/>
          <w:sz w:val="24"/>
          <w:szCs w:val="24"/>
        </w:rPr>
        <w:drawing>
          <wp:inline distT="0" distB="0" distL="0" distR="0" wp14:anchorId="10261B69" wp14:editId="2BB1B1B7">
            <wp:extent cx="3498850" cy="2323822"/>
            <wp:effectExtent l="0" t="0" r="6350" b="635"/>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pic:nvPicPr>
                  <pic:blipFill>
                    <a:blip r:embed="rId7"/>
                    <a:stretch>
                      <a:fillRect/>
                    </a:stretch>
                  </pic:blipFill>
                  <pic:spPr>
                    <a:xfrm>
                      <a:off x="0" y="0"/>
                      <a:ext cx="3523098" cy="2339926"/>
                    </a:xfrm>
                    <a:prstGeom prst="rect">
                      <a:avLst/>
                    </a:prstGeom>
                  </pic:spPr>
                </pic:pic>
              </a:graphicData>
            </a:graphic>
          </wp:inline>
        </w:drawing>
      </w:r>
      <w:r w:rsidR="002421B6" w:rsidRPr="002421B6">
        <w:rPr>
          <w:noProof/>
          <w:sz w:val="24"/>
          <w:szCs w:val="24"/>
        </w:rPr>
        <w:drawing>
          <wp:inline distT="0" distB="0" distL="0" distR="0" wp14:anchorId="677A09A1" wp14:editId="0C0462F5">
            <wp:extent cx="2363561" cy="2342964"/>
            <wp:effectExtent l="0" t="0" r="0" b="635"/>
            <wp:docPr id="8" name="Imagen 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la pantalla de un video juego&#10;&#10;Descripción generada automáticamente con confianza baja"/>
                    <pic:cNvPicPr/>
                  </pic:nvPicPr>
                  <pic:blipFill>
                    <a:blip r:embed="rId8"/>
                    <a:stretch>
                      <a:fillRect/>
                    </a:stretch>
                  </pic:blipFill>
                  <pic:spPr>
                    <a:xfrm>
                      <a:off x="0" y="0"/>
                      <a:ext cx="2370870" cy="2350209"/>
                    </a:xfrm>
                    <a:prstGeom prst="rect">
                      <a:avLst/>
                    </a:prstGeom>
                  </pic:spPr>
                </pic:pic>
              </a:graphicData>
            </a:graphic>
          </wp:inline>
        </w:drawing>
      </w:r>
    </w:p>
    <w:p w14:paraId="56E0BFDC" w14:textId="77777777" w:rsidR="00864ADB" w:rsidRDefault="00864ADB" w:rsidP="002D5DEF">
      <w:pPr>
        <w:ind w:left="360"/>
        <w:jc w:val="both"/>
        <w:rPr>
          <w:sz w:val="24"/>
          <w:szCs w:val="24"/>
        </w:rPr>
      </w:pPr>
    </w:p>
    <w:p w14:paraId="6B177C7A" w14:textId="77777777" w:rsidR="00864ADB" w:rsidRDefault="00864ADB" w:rsidP="002D5DEF">
      <w:pPr>
        <w:ind w:left="360"/>
        <w:jc w:val="both"/>
        <w:rPr>
          <w:sz w:val="24"/>
          <w:szCs w:val="24"/>
        </w:rPr>
      </w:pPr>
    </w:p>
    <w:p w14:paraId="07CEC597" w14:textId="77777777" w:rsidR="00864ADB" w:rsidRDefault="00864ADB" w:rsidP="002D5DEF">
      <w:pPr>
        <w:ind w:left="360"/>
        <w:jc w:val="both"/>
        <w:rPr>
          <w:sz w:val="24"/>
          <w:szCs w:val="24"/>
        </w:rPr>
      </w:pPr>
    </w:p>
    <w:p w14:paraId="14A490A3" w14:textId="77777777" w:rsidR="00864ADB" w:rsidRDefault="00864ADB" w:rsidP="002D5DEF">
      <w:pPr>
        <w:ind w:left="360"/>
        <w:jc w:val="both"/>
        <w:rPr>
          <w:sz w:val="24"/>
          <w:szCs w:val="24"/>
        </w:rPr>
      </w:pPr>
    </w:p>
    <w:p w14:paraId="3B71281B" w14:textId="63D8F10E" w:rsidR="00BC7548" w:rsidRDefault="00BC7548" w:rsidP="002D5DEF">
      <w:pPr>
        <w:ind w:left="360"/>
        <w:jc w:val="both"/>
        <w:rPr>
          <w:sz w:val="24"/>
          <w:szCs w:val="24"/>
        </w:rPr>
      </w:pPr>
      <w:r w:rsidRPr="00BC7548">
        <w:rPr>
          <w:noProof/>
          <w:sz w:val="24"/>
          <w:szCs w:val="24"/>
        </w:rPr>
        <w:drawing>
          <wp:inline distT="0" distB="0" distL="0" distR="0" wp14:anchorId="2BD5F27B" wp14:editId="00334C1E">
            <wp:extent cx="2609211" cy="2143125"/>
            <wp:effectExtent l="0" t="0" r="1270" b="0"/>
            <wp:docPr id="9" name="Imagen 9" descr="Imagen de la pantalla de un celular con la imagen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la pantalla de un celular con la imagen de un video juego&#10;&#10;Descripción generada automáticamente con confianza baja"/>
                    <pic:cNvPicPr/>
                  </pic:nvPicPr>
                  <pic:blipFill>
                    <a:blip r:embed="rId9"/>
                    <a:stretch>
                      <a:fillRect/>
                    </a:stretch>
                  </pic:blipFill>
                  <pic:spPr>
                    <a:xfrm>
                      <a:off x="0" y="0"/>
                      <a:ext cx="2617909" cy="2150269"/>
                    </a:xfrm>
                    <a:prstGeom prst="rect">
                      <a:avLst/>
                    </a:prstGeom>
                  </pic:spPr>
                </pic:pic>
              </a:graphicData>
            </a:graphic>
          </wp:inline>
        </w:drawing>
      </w:r>
    </w:p>
    <w:p w14:paraId="495220B8" w14:textId="4AFBC708" w:rsidR="00E42503" w:rsidRDefault="00736AC2" w:rsidP="00A91B33">
      <w:pPr>
        <w:pStyle w:val="Prrafodelista"/>
        <w:numPr>
          <w:ilvl w:val="0"/>
          <w:numId w:val="3"/>
        </w:numPr>
        <w:jc w:val="both"/>
        <w:rPr>
          <w:sz w:val="24"/>
          <w:szCs w:val="24"/>
        </w:rPr>
      </w:pPr>
      <w:r>
        <w:rPr>
          <w:sz w:val="24"/>
          <w:szCs w:val="24"/>
        </w:rPr>
        <w:t xml:space="preserve">Se hace un modelo 3D </w:t>
      </w:r>
      <w:r w:rsidR="00DC79BB">
        <w:rPr>
          <w:sz w:val="24"/>
          <w:szCs w:val="24"/>
        </w:rPr>
        <w:t>para así visualizar como es que se quiere hacer el proyecto tomando en cuenta medidas reales y haciendo escala de 1:1</w:t>
      </w:r>
      <w:r w:rsidR="00E549FE">
        <w:rPr>
          <w:sz w:val="24"/>
          <w:szCs w:val="24"/>
        </w:rPr>
        <w:t>.</w:t>
      </w:r>
    </w:p>
    <w:p w14:paraId="380F5739" w14:textId="02B8A4AB" w:rsidR="00BC7548" w:rsidRPr="00BC7548" w:rsidRDefault="00494B1B" w:rsidP="00BC7548">
      <w:pPr>
        <w:ind w:left="360"/>
        <w:jc w:val="both"/>
        <w:rPr>
          <w:sz w:val="24"/>
          <w:szCs w:val="24"/>
        </w:rPr>
      </w:pPr>
      <w:r>
        <w:rPr>
          <w:noProof/>
        </w:rPr>
        <w:drawing>
          <wp:inline distT="0" distB="0" distL="0" distR="0" wp14:anchorId="533FFE8A" wp14:editId="1E13CF1C">
            <wp:extent cx="2608580" cy="2301688"/>
            <wp:effectExtent l="0" t="0" r="1270" b="3810"/>
            <wp:docPr id="10" name="Imagen 1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Dibujo de ingeniería&#10;&#10;Descripción generada automáticamente"/>
                    <pic:cNvPicPr/>
                  </pic:nvPicPr>
                  <pic:blipFill rotWithShape="1">
                    <a:blip r:embed="rId10"/>
                    <a:srcRect l="39691" t="25471" r="23264" b="16390"/>
                    <a:stretch/>
                  </pic:blipFill>
                  <pic:spPr bwMode="auto">
                    <a:xfrm>
                      <a:off x="0" y="0"/>
                      <a:ext cx="2613915" cy="2306395"/>
                    </a:xfrm>
                    <a:prstGeom prst="rect">
                      <a:avLst/>
                    </a:prstGeom>
                    <a:ln>
                      <a:noFill/>
                    </a:ln>
                    <a:extLst>
                      <a:ext uri="{53640926-AAD7-44D8-BBD7-CCE9431645EC}">
                        <a14:shadowObscured xmlns:a14="http://schemas.microsoft.com/office/drawing/2010/main"/>
                      </a:ext>
                    </a:extLst>
                  </pic:spPr>
                </pic:pic>
              </a:graphicData>
            </a:graphic>
          </wp:inline>
        </w:drawing>
      </w:r>
      <w:r w:rsidR="00E807D4" w:rsidRPr="00E807D4">
        <w:rPr>
          <w:noProof/>
          <w:sz w:val="24"/>
          <w:szCs w:val="24"/>
        </w:rPr>
        <w:drawing>
          <wp:inline distT="0" distB="0" distL="0" distR="0" wp14:anchorId="0091D9E4" wp14:editId="204CA0B4">
            <wp:extent cx="3069520" cy="2304673"/>
            <wp:effectExtent l="0" t="0" r="0" b="635"/>
            <wp:docPr id="11" name="Imagen 1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con confianza media"/>
                    <pic:cNvPicPr/>
                  </pic:nvPicPr>
                  <pic:blipFill>
                    <a:blip r:embed="rId11"/>
                    <a:stretch>
                      <a:fillRect/>
                    </a:stretch>
                  </pic:blipFill>
                  <pic:spPr>
                    <a:xfrm>
                      <a:off x="0" y="0"/>
                      <a:ext cx="3085100" cy="2316371"/>
                    </a:xfrm>
                    <a:prstGeom prst="rect">
                      <a:avLst/>
                    </a:prstGeom>
                  </pic:spPr>
                </pic:pic>
              </a:graphicData>
            </a:graphic>
          </wp:inline>
        </w:drawing>
      </w:r>
    </w:p>
    <w:p w14:paraId="610CAC94" w14:textId="6B135BE3" w:rsidR="00E549FE" w:rsidRDefault="00E549FE" w:rsidP="00A91B33">
      <w:pPr>
        <w:pStyle w:val="Prrafodelista"/>
        <w:numPr>
          <w:ilvl w:val="0"/>
          <w:numId w:val="3"/>
        </w:numPr>
        <w:jc w:val="both"/>
        <w:rPr>
          <w:sz w:val="24"/>
          <w:szCs w:val="24"/>
        </w:rPr>
      </w:pPr>
      <w:r>
        <w:rPr>
          <w:sz w:val="24"/>
          <w:szCs w:val="24"/>
        </w:rPr>
        <w:t>Una vez se tengan los componentes comprados se empiezan a hacer códigos de prueba de cada componente por separado y finalmente en conjunto para verificar el correcto funcionamiento de estos.</w:t>
      </w:r>
    </w:p>
    <w:p w14:paraId="60B8FF6F" w14:textId="02AD2A3F" w:rsidR="00361B8B" w:rsidRPr="00361B8B" w:rsidRDefault="00361B8B" w:rsidP="00361B8B">
      <w:pPr>
        <w:ind w:left="360"/>
        <w:jc w:val="both"/>
        <w:rPr>
          <w:sz w:val="24"/>
          <w:szCs w:val="24"/>
        </w:rPr>
      </w:pPr>
      <w:r w:rsidRPr="00361B8B">
        <w:rPr>
          <w:sz w:val="24"/>
          <w:szCs w:val="24"/>
        </w:rPr>
        <w:drawing>
          <wp:inline distT="0" distB="0" distL="0" distR="0" wp14:anchorId="3B9CBDA1" wp14:editId="3C50168E">
            <wp:extent cx="2955747" cy="2244090"/>
            <wp:effectExtent l="0" t="0" r="0" b="3810"/>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rotWithShape="1">
                    <a:blip r:embed="rId12"/>
                    <a:srcRect t="8380" b="29501"/>
                    <a:stretch/>
                  </pic:blipFill>
                  <pic:spPr bwMode="auto">
                    <a:xfrm>
                      <a:off x="0" y="0"/>
                      <a:ext cx="2973559" cy="2257613"/>
                    </a:xfrm>
                    <a:prstGeom prst="rect">
                      <a:avLst/>
                    </a:prstGeom>
                    <a:ln>
                      <a:noFill/>
                    </a:ln>
                    <a:extLst>
                      <a:ext uri="{53640926-AAD7-44D8-BBD7-CCE9431645EC}">
                        <a14:shadowObscured xmlns:a14="http://schemas.microsoft.com/office/drawing/2010/main"/>
                      </a:ext>
                    </a:extLst>
                  </pic:spPr>
                </pic:pic>
              </a:graphicData>
            </a:graphic>
          </wp:inline>
        </w:drawing>
      </w:r>
      <w:r w:rsidR="00447053" w:rsidRPr="008B6154">
        <w:rPr>
          <w:noProof/>
          <w:sz w:val="24"/>
          <w:szCs w:val="24"/>
        </w:rPr>
        <w:drawing>
          <wp:inline distT="0" distB="0" distL="0" distR="0" wp14:anchorId="483A5E45" wp14:editId="023F5D6E">
            <wp:extent cx="2784145" cy="225742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rotWithShape="1">
                    <a:blip r:embed="rId13"/>
                    <a:srcRect l="51202" t="1460" b="1095"/>
                    <a:stretch/>
                  </pic:blipFill>
                  <pic:spPr bwMode="auto">
                    <a:xfrm>
                      <a:off x="0" y="0"/>
                      <a:ext cx="2784536" cy="2257742"/>
                    </a:xfrm>
                    <a:prstGeom prst="rect">
                      <a:avLst/>
                    </a:prstGeom>
                    <a:ln>
                      <a:noFill/>
                    </a:ln>
                    <a:extLst>
                      <a:ext uri="{53640926-AAD7-44D8-BBD7-CCE9431645EC}">
                        <a14:shadowObscured xmlns:a14="http://schemas.microsoft.com/office/drawing/2010/main"/>
                      </a:ext>
                    </a:extLst>
                  </pic:spPr>
                </pic:pic>
              </a:graphicData>
            </a:graphic>
          </wp:inline>
        </w:drawing>
      </w:r>
    </w:p>
    <w:p w14:paraId="74EF7311" w14:textId="77777777" w:rsidR="008E78E9" w:rsidRDefault="008E78E9" w:rsidP="00E807D4">
      <w:pPr>
        <w:ind w:left="360"/>
        <w:jc w:val="both"/>
        <w:rPr>
          <w:noProof/>
          <w:sz w:val="24"/>
          <w:szCs w:val="24"/>
        </w:rPr>
      </w:pPr>
    </w:p>
    <w:p w14:paraId="2AF04C3E" w14:textId="77C2C930" w:rsidR="00E807D4" w:rsidRDefault="003419C1" w:rsidP="00E807D4">
      <w:pPr>
        <w:ind w:left="360"/>
        <w:jc w:val="both"/>
        <w:rPr>
          <w:sz w:val="24"/>
          <w:szCs w:val="24"/>
        </w:rPr>
      </w:pPr>
      <w:r w:rsidRPr="003419C1">
        <w:rPr>
          <w:noProof/>
          <w:sz w:val="24"/>
          <w:szCs w:val="24"/>
        </w:rPr>
        <w:lastRenderedPageBreak/>
        <w:drawing>
          <wp:inline distT="0" distB="0" distL="0" distR="0" wp14:anchorId="67BD88CE" wp14:editId="645946B7">
            <wp:extent cx="3140710" cy="3110726"/>
            <wp:effectExtent l="0" t="0" r="2540" b="0"/>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exto&#10;&#10;Descripción generada automáticamente"/>
                    <pic:cNvPicPr/>
                  </pic:nvPicPr>
                  <pic:blipFill rotWithShape="1">
                    <a:blip r:embed="rId14"/>
                    <a:srcRect r="46726"/>
                    <a:stretch/>
                  </pic:blipFill>
                  <pic:spPr bwMode="auto">
                    <a:xfrm>
                      <a:off x="0" y="0"/>
                      <a:ext cx="3156672" cy="3126536"/>
                    </a:xfrm>
                    <a:prstGeom prst="rect">
                      <a:avLst/>
                    </a:prstGeom>
                    <a:ln>
                      <a:noFill/>
                    </a:ln>
                    <a:extLst>
                      <a:ext uri="{53640926-AAD7-44D8-BBD7-CCE9431645EC}">
                        <a14:shadowObscured xmlns:a14="http://schemas.microsoft.com/office/drawing/2010/main"/>
                      </a:ext>
                    </a:extLst>
                  </pic:spPr>
                </pic:pic>
              </a:graphicData>
            </a:graphic>
          </wp:inline>
        </w:drawing>
      </w:r>
      <w:r w:rsidR="004E2871" w:rsidRPr="004E2871">
        <w:rPr>
          <w:sz w:val="24"/>
          <w:szCs w:val="24"/>
        </w:rPr>
        <w:drawing>
          <wp:inline distT="0" distB="0" distL="0" distR="0" wp14:anchorId="06AD25DC" wp14:editId="05C5A870">
            <wp:extent cx="2645997" cy="3125585"/>
            <wp:effectExtent l="0" t="0" r="2540" b="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15"/>
                    <a:stretch>
                      <a:fillRect/>
                    </a:stretch>
                  </pic:blipFill>
                  <pic:spPr>
                    <a:xfrm>
                      <a:off x="0" y="0"/>
                      <a:ext cx="2654155" cy="3135221"/>
                    </a:xfrm>
                    <a:prstGeom prst="rect">
                      <a:avLst/>
                    </a:prstGeom>
                  </pic:spPr>
                </pic:pic>
              </a:graphicData>
            </a:graphic>
          </wp:inline>
        </w:drawing>
      </w:r>
    </w:p>
    <w:p w14:paraId="0F877822" w14:textId="211797DD" w:rsidR="003419C1" w:rsidRPr="00E807D4" w:rsidRDefault="00377231" w:rsidP="00E807D4">
      <w:pPr>
        <w:ind w:left="360"/>
        <w:jc w:val="both"/>
        <w:rPr>
          <w:sz w:val="24"/>
          <w:szCs w:val="24"/>
        </w:rPr>
      </w:pPr>
      <w:r w:rsidRPr="00377231">
        <w:rPr>
          <w:noProof/>
          <w:sz w:val="24"/>
          <w:szCs w:val="24"/>
        </w:rPr>
        <w:drawing>
          <wp:inline distT="0" distB="0" distL="0" distR="0" wp14:anchorId="070CB03D" wp14:editId="416377D8">
            <wp:extent cx="5705475" cy="2667000"/>
            <wp:effectExtent l="0" t="0" r="9525" b="0"/>
            <wp:docPr id="14" name="Imagen 14" descr="Mano sosteniendo un apara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Mano sosteniendo un aparato electrónico&#10;&#10;Descripción generada automáticamente con confianza baja"/>
                    <pic:cNvPicPr/>
                  </pic:nvPicPr>
                  <pic:blipFill>
                    <a:blip r:embed="rId16"/>
                    <a:stretch>
                      <a:fillRect/>
                    </a:stretch>
                  </pic:blipFill>
                  <pic:spPr>
                    <a:xfrm>
                      <a:off x="0" y="0"/>
                      <a:ext cx="5706274" cy="2667373"/>
                    </a:xfrm>
                    <a:prstGeom prst="rect">
                      <a:avLst/>
                    </a:prstGeom>
                  </pic:spPr>
                </pic:pic>
              </a:graphicData>
            </a:graphic>
          </wp:inline>
        </w:drawing>
      </w:r>
    </w:p>
    <w:p w14:paraId="064B774E" w14:textId="121E6814" w:rsidR="000E76A7" w:rsidRDefault="00746697" w:rsidP="000E76A7">
      <w:pPr>
        <w:pStyle w:val="Prrafodelista"/>
        <w:numPr>
          <w:ilvl w:val="0"/>
          <w:numId w:val="3"/>
        </w:numPr>
        <w:jc w:val="both"/>
        <w:rPr>
          <w:sz w:val="24"/>
          <w:szCs w:val="24"/>
        </w:rPr>
      </w:pPr>
      <w:r>
        <w:rPr>
          <w:sz w:val="24"/>
          <w:szCs w:val="24"/>
        </w:rPr>
        <w:t xml:space="preserve">Se </w:t>
      </w:r>
      <w:r w:rsidR="00110266">
        <w:rPr>
          <w:sz w:val="24"/>
          <w:szCs w:val="24"/>
        </w:rPr>
        <w:t xml:space="preserve">hace la construcción del chasis </w:t>
      </w:r>
      <w:r w:rsidR="000E76A7">
        <w:rPr>
          <w:sz w:val="24"/>
          <w:szCs w:val="24"/>
        </w:rPr>
        <w:t>y la impresión de la PCB</w:t>
      </w:r>
      <w:r w:rsidR="0013713B">
        <w:rPr>
          <w:sz w:val="24"/>
          <w:szCs w:val="24"/>
        </w:rPr>
        <w:t>.</w:t>
      </w:r>
    </w:p>
    <w:p w14:paraId="338B7FC3" w14:textId="0E3E869E" w:rsidR="00377231" w:rsidRPr="00377231" w:rsidRDefault="00A91C13" w:rsidP="00377231">
      <w:pPr>
        <w:ind w:left="360"/>
        <w:jc w:val="both"/>
        <w:rPr>
          <w:sz w:val="24"/>
          <w:szCs w:val="24"/>
        </w:rPr>
      </w:pPr>
      <w:r>
        <w:rPr>
          <w:noProof/>
        </w:rPr>
        <w:drawing>
          <wp:inline distT="0" distB="0" distL="0" distR="0" wp14:anchorId="4A9DD503" wp14:editId="3DD69FDD">
            <wp:extent cx="2533650" cy="2461876"/>
            <wp:effectExtent l="0" t="0" r="0" b="0"/>
            <wp:docPr id="15" name="Imagen 15" descr="Man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ano de una persona&#10;&#10;Descripción generada automáticamente con confianza baja"/>
                    <pic:cNvPicPr/>
                  </pic:nvPicPr>
                  <pic:blipFill rotWithShape="1">
                    <a:blip r:embed="rId17"/>
                    <a:srcRect l="7517" t="26013" r="25022" b="37117"/>
                    <a:stretch/>
                  </pic:blipFill>
                  <pic:spPr bwMode="auto">
                    <a:xfrm>
                      <a:off x="0" y="0"/>
                      <a:ext cx="2547661" cy="2475490"/>
                    </a:xfrm>
                    <a:prstGeom prst="rect">
                      <a:avLst/>
                    </a:prstGeom>
                    <a:ln>
                      <a:noFill/>
                    </a:ln>
                    <a:extLst>
                      <a:ext uri="{53640926-AAD7-44D8-BBD7-CCE9431645EC}">
                        <a14:shadowObscured xmlns:a14="http://schemas.microsoft.com/office/drawing/2010/main"/>
                      </a:ext>
                    </a:extLst>
                  </pic:spPr>
                </pic:pic>
              </a:graphicData>
            </a:graphic>
          </wp:inline>
        </w:drawing>
      </w:r>
      <w:r w:rsidR="00237C0D">
        <w:rPr>
          <w:noProof/>
        </w:rPr>
        <w:drawing>
          <wp:inline distT="0" distB="0" distL="0" distR="0" wp14:anchorId="0FBF2189" wp14:editId="3590D523">
            <wp:extent cx="2695342" cy="2452904"/>
            <wp:effectExtent l="0" t="0" r="0" b="5080"/>
            <wp:docPr id="16" name="Imagen 16"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mano muestra un objeto en la mano&#10;&#10;Descripción generada automáticamente con confianza media"/>
                    <pic:cNvPicPr/>
                  </pic:nvPicPr>
                  <pic:blipFill rotWithShape="1">
                    <a:blip r:embed="rId18"/>
                    <a:srcRect l="10129" t="30099" r="17633" b="32923"/>
                    <a:stretch/>
                  </pic:blipFill>
                  <pic:spPr bwMode="auto">
                    <a:xfrm>
                      <a:off x="0" y="0"/>
                      <a:ext cx="2705748" cy="2462374"/>
                    </a:xfrm>
                    <a:prstGeom prst="rect">
                      <a:avLst/>
                    </a:prstGeom>
                    <a:ln>
                      <a:noFill/>
                    </a:ln>
                    <a:extLst>
                      <a:ext uri="{53640926-AAD7-44D8-BBD7-CCE9431645EC}">
                        <a14:shadowObscured xmlns:a14="http://schemas.microsoft.com/office/drawing/2010/main"/>
                      </a:ext>
                    </a:extLst>
                  </pic:spPr>
                </pic:pic>
              </a:graphicData>
            </a:graphic>
          </wp:inline>
        </w:drawing>
      </w:r>
    </w:p>
    <w:p w14:paraId="1C4C6739" w14:textId="77777777" w:rsidR="00ED658E" w:rsidRPr="00ED658E" w:rsidRDefault="00ED658E" w:rsidP="00ED658E">
      <w:pPr>
        <w:jc w:val="both"/>
        <w:rPr>
          <w:sz w:val="24"/>
          <w:szCs w:val="24"/>
        </w:rPr>
      </w:pPr>
    </w:p>
    <w:p w14:paraId="4BB42D88" w14:textId="38A4909B" w:rsidR="000E76A7" w:rsidRDefault="00A24EB9" w:rsidP="000E76A7">
      <w:pPr>
        <w:pStyle w:val="Prrafodelista"/>
        <w:numPr>
          <w:ilvl w:val="0"/>
          <w:numId w:val="3"/>
        </w:numPr>
        <w:jc w:val="both"/>
        <w:rPr>
          <w:sz w:val="24"/>
          <w:szCs w:val="24"/>
        </w:rPr>
      </w:pPr>
      <w:r>
        <w:rPr>
          <w:sz w:val="24"/>
          <w:szCs w:val="24"/>
        </w:rPr>
        <w:t xml:space="preserve">Ya que se tiene la PCB se soldán los componentes en sus respectivos lugares y posiciones para evitar </w:t>
      </w:r>
      <w:r w:rsidR="00A4115D">
        <w:rPr>
          <w:sz w:val="24"/>
          <w:szCs w:val="24"/>
        </w:rPr>
        <w:t>un fallo por cortocircuito</w:t>
      </w:r>
      <w:r w:rsidR="0013713B">
        <w:rPr>
          <w:sz w:val="24"/>
          <w:szCs w:val="24"/>
        </w:rPr>
        <w:t>.</w:t>
      </w:r>
      <w:r w:rsidR="00A4115D">
        <w:rPr>
          <w:sz w:val="24"/>
          <w:szCs w:val="24"/>
        </w:rPr>
        <w:t xml:space="preserve"> </w:t>
      </w:r>
    </w:p>
    <w:p w14:paraId="13D0499C" w14:textId="00B25DC7" w:rsidR="00ED658E" w:rsidRPr="00A47B96" w:rsidRDefault="00563E44" w:rsidP="00ED658E">
      <w:pPr>
        <w:ind w:left="360"/>
        <w:jc w:val="both"/>
        <w:rPr>
          <w:sz w:val="24"/>
          <w:szCs w:val="24"/>
        </w:rPr>
      </w:pPr>
      <w:r>
        <w:rPr>
          <w:noProof/>
        </w:rPr>
        <w:drawing>
          <wp:inline distT="0" distB="0" distL="0" distR="0" wp14:anchorId="0F6A8873" wp14:editId="3D420EE2">
            <wp:extent cx="2876550" cy="2487024"/>
            <wp:effectExtent l="0" t="0" r="0" b="8890"/>
            <wp:docPr id="19" name="Imagen 19" descr="Un dibujo de una caj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dibujo de una caja&#10;&#10;Descripción generada automáticamente con confianza baja"/>
                    <pic:cNvPicPr/>
                  </pic:nvPicPr>
                  <pic:blipFill rotWithShape="1">
                    <a:blip r:embed="rId19"/>
                    <a:srcRect l="12140" t="27667" r="9878" b="14896"/>
                    <a:stretch/>
                  </pic:blipFill>
                  <pic:spPr bwMode="auto">
                    <a:xfrm>
                      <a:off x="0" y="0"/>
                      <a:ext cx="2908078" cy="2514283"/>
                    </a:xfrm>
                    <a:prstGeom prst="rect">
                      <a:avLst/>
                    </a:prstGeom>
                    <a:ln>
                      <a:noFill/>
                    </a:ln>
                    <a:extLst>
                      <a:ext uri="{53640926-AAD7-44D8-BBD7-CCE9431645EC}">
                        <a14:shadowObscured xmlns:a14="http://schemas.microsoft.com/office/drawing/2010/main"/>
                      </a:ext>
                    </a:extLst>
                  </pic:spPr>
                </pic:pic>
              </a:graphicData>
            </a:graphic>
          </wp:inline>
        </w:drawing>
      </w:r>
      <w:r w:rsidR="008B2E87">
        <w:rPr>
          <w:noProof/>
        </w:rPr>
        <w:drawing>
          <wp:inline distT="0" distB="0" distL="0" distR="0" wp14:anchorId="7378E9C9" wp14:editId="03811FB4">
            <wp:extent cx="2459840" cy="2485939"/>
            <wp:effectExtent l="0" t="0" r="0" b="0"/>
            <wp:docPr id="21" name="Imagen 2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electrónica, circuito&#10;&#10;Descripción generada automáticamente"/>
                    <pic:cNvPicPr/>
                  </pic:nvPicPr>
                  <pic:blipFill rotWithShape="1">
                    <a:blip r:embed="rId20"/>
                    <a:srcRect l="12452" t="34205" r="28868" b="21316"/>
                    <a:stretch/>
                  </pic:blipFill>
                  <pic:spPr bwMode="auto">
                    <a:xfrm>
                      <a:off x="0" y="0"/>
                      <a:ext cx="2493840" cy="2520300"/>
                    </a:xfrm>
                    <a:prstGeom prst="rect">
                      <a:avLst/>
                    </a:prstGeom>
                    <a:ln>
                      <a:noFill/>
                    </a:ln>
                    <a:extLst>
                      <a:ext uri="{53640926-AAD7-44D8-BBD7-CCE9431645EC}">
                        <a14:shadowObscured xmlns:a14="http://schemas.microsoft.com/office/drawing/2010/main"/>
                      </a:ext>
                    </a:extLst>
                  </pic:spPr>
                </pic:pic>
              </a:graphicData>
            </a:graphic>
          </wp:inline>
        </w:drawing>
      </w:r>
    </w:p>
    <w:p w14:paraId="4FC23DD0" w14:textId="0EDCD35E" w:rsidR="00A4115D" w:rsidRDefault="009A0B3A" w:rsidP="000E76A7">
      <w:pPr>
        <w:pStyle w:val="Prrafodelista"/>
        <w:numPr>
          <w:ilvl w:val="0"/>
          <w:numId w:val="3"/>
        </w:numPr>
        <w:jc w:val="both"/>
        <w:rPr>
          <w:sz w:val="24"/>
          <w:szCs w:val="24"/>
        </w:rPr>
      </w:pPr>
      <w:r>
        <w:rPr>
          <w:sz w:val="24"/>
          <w:szCs w:val="24"/>
        </w:rPr>
        <w:t xml:space="preserve">Se realiza el ensamble de todos nuestros componentes para así llegar al resultado </w:t>
      </w:r>
      <w:r w:rsidR="007D1744">
        <w:rPr>
          <w:sz w:val="24"/>
          <w:szCs w:val="24"/>
        </w:rPr>
        <w:t>final</w:t>
      </w:r>
      <w:r w:rsidR="0013713B">
        <w:rPr>
          <w:sz w:val="24"/>
          <w:szCs w:val="24"/>
        </w:rPr>
        <w:t>.</w:t>
      </w:r>
    </w:p>
    <w:p w14:paraId="48A564B6" w14:textId="3282DF6B" w:rsidR="00084306" w:rsidRPr="00084306" w:rsidRDefault="00382603" w:rsidP="00084306">
      <w:pPr>
        <w:jc w:val="both"/>
        <w:rPr>
          <w:sz w:val="24"/>
          <w:szCs w:val="24"/>
        </w:rPr>
      </w:pPr>
      <w:r>
        <w:rPr>
          <w:sz w:val="24"/>
          <w:szCs w:val="24"/>
        </w:rPr>
        <w:t xml:space="preserve">       </w:t>
      </w:r>
      <w:r w:rsidR="00084306">
        <w:rPr>
          <w:noProof/>
        </w:rPr>
        <w:drawing>
          <wp:inline distT="0" distB="0" distL="0" distR="0" wp14:anchorId="6654C80D" wp14:editId="5D8B89C4">
            <wp:extent cx="2969614" cy="2573020"/>
            <wp:effectExtent l="0" t="0" r="2540" b="0"/>
            <wp:docPr id="17" name="Imagen 1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de la pantalla de un computador&#10;&#10;Descripción generada automáticamente con confianza baja"/>
                    <pic:cNvPicPr/>
                  </pic:nvPicPr>
                  <pic:blipFill rotWithShape="1">
                    <a:blip r:embed="rId21"/>
                    <a:srcRect l="20857" t="26771" r="31358" b="18027"/>
                    <a:stretch/>
                  </pic:blipFill>
                  <pic:spPr bwMode="auto">
                    <a:xfrm>
                      <a:off x="0" y="0"/>
                      <a:ext cx="2987199" cy="2588257"/>
                    </a:xfrm>
                    <a:prstGeom prst="rect">
                      <a:avLst/>
                    </a:prstGeom>
                    <a:ln>
                      <a:noFill/>
                    </a:ln>
                    <a:extLst>
                      <a:ext uri="{53640926-AAD7-44D8-BBD7-CCE9431645EC}">
                        <a14:shadowObscured xmlns:a14="http://schemas.microsoft.com/office/drawing/2010/main"/>
                      </a:ext>
                    </a:extLst>
                  </pic:spPr>
                </pic:pic>
              </a:graphicData>
            </a:graphic>
          </wp:inline>
        </w:drawing>
      </w:r>
      <w:r w:rsidR="00084306">
        <w:rPr>
          <w:noProof/>
        </w:rPr>
        <w:drawing>
          <wp:inline distT="0" distB="0" distL="0" distR="0" wp14:anchorId="4D310562" wp14:editId="6CA870FE">
            <wp:extent cx="2672938" cy="2562225"/>
            <wp:effectExtent l="0" t="0" r="0" b="0"/>
            <wp:docPr id="18" name="Imagen 18" descr="Imagen que contiene interior, tabla, pequeñ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ior, tabla, pequeño, computadora&#10;&#10;Descripción generada automáticamente"/>
                    <pic:cNvPicPr/>
                  </pic:nvPicPr>
                  <pic:blipFill rotWithShape="1">
                    <a:blip r:embed="rId22"/>
                    <a:srcRect l="25370" t="23865" r="22020" b="8896"/>
                    <a:stretch/>
                  </pic:blipFill>
                  <pic:spPr bwMode="auto">
                    <a:xfrm>
                      <a:off x="0" y="0"/>
                      <a:ext cx="2682714" cy="2571596"/>
                    </a:xfrm>
                    <a:prstGeom prst="rect">
                      <a:avLst/>
                    </a:prstGeom>
                    <a:ln>
                      <a:noFill/>
                    </a:ln>
                    <a:extLst>
                      <a:ext uri="{53640926-AAD7-44D8-BBD7-CCE9431645EC}">
                        <a14:shadowObscured xmlns:a14="http://schemas.microsoft.com/office/drawing/2010/main"/>
                      </a:ext>
                    </a:extLst>
                  </pic:spPr>
                </pic:pic>
              </a:graphicData>
            </a:graphic>
          </wp:inline>
        </w:drawing>
      </w:r>
    </w:p>
    <w:p w14:paraId="57A7A1AF" w14:textId="77777777" w:rsidR="00ED658E" w:rsidRDefault="00ED658E" w:rsidP="00ED658E">
      <w:pPr>
        <w:ind w:left="360"/>
        <w:jc w:val="both"/>
        <w:rPr>
          <w:sz w:val="24"/>
          <w:szCs w:val="24"/>
        </w:rPr>
      </w:pPr>
    </w:p>
    <w:p w14:paraId="7AC8AB16" w14:textId="77777777" w:rsidR="00ED658E" w:rsidRDefault="00ED658E" w:rsidP="00ED658E">
      <w:pPr>
        <w:ind w:left="360"/>
        <w:jc w:val="both"/>
        <w:rPr>
          <w:sz w:val="24"/>
          <w:szCs w:val="24"/>
        </w:rPr>
      </w:pPr>
    </w:p>
    <w:p w14:paraId="7EEFA514" w14:textId="77777777" w:rsidR="00ED658E" w:rsidRDefault="00ED658E" w:rsidP="00ED658E">
      <w:pPr>
        <w:ind w:left="360"/>
        <w:jc w:val="both"/>
        <w:rPr>
          <w:sz w:val="24"/>
          <w:szCs w:val="24"/>
        </w:rPr>
      </w:pPr>
    </w:p>
    <w:p w14:paraId="01CD7CD4" w14:textId="77777777" w:rsidR="00ED658E" w:rsidRDefault="00ED658E" w:rsidP="00ED658E">
      <w:pPr>
        <w:ind w:left="360"/>
        <w:jc w:val="both"/>
        <w:rPr>
          <w:sz w:val="24"/>
          <w:szCs w:val="24"/>
        </w:rPr>
      </w:pPr>
    </w:p>
    <w:p w14:paraId="357B58A6" w14:textId="77777777" w:rsidR="00ED658E" w:rsidRDefault="00ED658E" w:rsidP="00ED658E">
      <w:pPr>
        <w:ind w:left="360"/>
        <w:jc w:val="both"/>
        <w:rPr>
          <w:sz w:val="24"/>
          <w:szCs w:val="24"/>
        </w:rPr>
      </w:pPr>
    </w:p>
    <w:p w14:paraId="467B0F64" w14:textId="77777777" w:rsidR="00ED658E" w:rsidRDefault="00ED658E" w:rsidP="00ED658E">
      <w:pPr>
        <w:ind w:left="360"/>
        <w:jc w:val="both"/>
        <w:rPr>
          <w:sz w:val="24"/>
          <w:szCs w:val="24"/>
        </w:rPr>
      </w:pPr>
    </w:p>
    <w:p w14:paraId="76DC9158" w14:textId="77777777" w:rsidR="00ED658E" w:rsidRDefault="00ED658E" w:rsidP="00ED658E">
      <w:pPr>
        <w:ind w:left="360"/>
        <w:jc w:val="both"/>
        <w:rPr>
          <w:sz w:val="24"/>
          <w:szCs w:val="24"/>
        </w:rPr>
      </w:pPr>
    </w:p>
    <w:p w14:paraId="2D1D5353" w14:textId="77777777" w:rsidR="00ED658E" w:rsidRDefault="00ED658E" w:rsidP="00ED658E">
      <w:pPr>
        <w:ind w:left="360"/>
        <w:jc w:val="both"/>
        <w:rPr>
          <w:sz w:val="24"/>
          <w:szCs w:val="24"/>
        </w:rPr>
      </w:pPr>
    </w:p>
    <w:p w14:paraId="2F276441" w14:textId="77777777" w:rsidR="00ED658E" w:rsidRDefault="00ED658E" w:rsidP="00ED658E">
      <w:pPr>
        <w:ind w:left="360"/>
        <w:jc w:val="both"/>
        <w:rPr>
          <w:sz w:val="24"/>
          <w:szCs w:val="24"/>
        </w:rPr>
      </w:pPr>
    </w:p>
    <w:p w14:paraId="023401B0" w14:textId="77777777" w:rsidR="00ED658E" w:rsidRDefault="00ED658E" w:rsidP="00ED658E">
      <w:pPr>
        <w:ind w:left="360"/>
        <w:jc w:val="both"/>
        <w:rPr>
          <w:sz w:val="24"/>
          <w:szCs w:val="24"/>
        </w:rPr>
      </w:pPr>
    </w:p>
    <w:p w14:paraId="25A96D8D" w14:textId="77777777" w:rsidR="00ED658E" w:rsidRDefault="00ED658E" w:rsidP="00ED658E">
      <w:pPr>
        <w:ind w:left="360"/>
        <w:jc w:val="both"/>
        <w:rPr>
          <w:sz w:val="24"/>
          <w:szCs w:val="24"/>
        </w:rPr>
      </w:pPr>
    </w:p>
    <w:p w14:paraId="3E2C89D5" w14:textId="77777777" w:rsidR="00ED658E" w:rsidRDefault="00ED658E" w:rsidP="00ED658E">
      <w:pPr>
        <w:ind w:left="360"/>
        <w:jc w:val="both"/>
        <w:rPr>
          <w:sz w:val="24"/>
          <w:szCs w:val="24"/>
        </w:rPr>
      </w:pPr>
    </w:p>
    <w:p w14:paraId="4BB8C45E" w14:textId="77777777" w:rsidR="00B14D91" w:rsidRPr="00B14D91" w:rsidRDefault="00B14D91" w:rsidP="00B14D91">
      <w:pPr>
        <w:jc w:val="both"/>
        <w:rPr>
          <w:sz w:val="24"/>
          <w:szCs w:val="24"/>
        </w:rPr>
      </w:pPr>
    </w:p>
    <w:p w14:paraId="006278EC" w14:textId="54188525" w:rsidR="00765A47" w:rsidRDefault="007D1744" w:rsidP="00E51A86">
      <w:pPr>
        <w:pStyle w:val="Prrafodelista"/>
        <w:numPr>
          <w:ilvl w:val="0"/>
          <w:numId w:val="3"/>
        </w:numPr>
        <w:jc w:val="both"/>
        <w:rPr>
          <w:sz w:val="24"/>
          <w:szCs w:val="24"/>
        </w:rPr>
      </w:pPr>
      <w:r w:rsidRPr="00ED658E">
        <w:rPr>
          <w:sz w:val="24"/>
          <w:szCs w:val="24"/>
        </w:rPr>
        <w:t>Hacemos el código del funcionamiento del proyecto ya a como queremos que funcione</w:t>
      </w:r>
      <w:r w:rsidR="0013713B" w:rsidRPr="00ED658E">
        <w:rPr>
          <w:sz w:val="24"/>
          <w:szCs w:val="24"/>
        </w:rPr>
        <w:t>.</w:t>
      </w:r>
    </w:p>
    <w:p w14:paraId="32C6A5E2" w14:textId="237100FA" w:rsidR="00E51A86" w:rsidRDefault="00B46CCD" w:rsidP="00382603">
      <w:pPr>
        <w:ind w:left="360"/>
        <w:jc w:val="both"/>
        <w:rPr>
          <w:sz w:val="24"/>
          <w:szCs w:val="24"/>
        </w:rPr>
      </w:pPr>
      <w:r w:rsidRPr="00B46CCD">
        <w:rPr>
          <w:noProof/>
          <w:sz w:val="24"/>
          <w:szCs w:val="24"/>
        </w:rPr>
        <w:drawing>
          <wp:inline distT="0" distB="0" distL="0" distR="0" wp14:anchorId="18BAF3F8" wp14:editId="3904378F">
            <wp:extent cx="2909297" cy="3835679"/>
            <wp:effectExtent l="0" t="0" r="5715" b="1270"/>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23"/>
                    <a:stretch>
                      <a:fillRect/>
                    </a:stretch>
                  </pic:blipFill>
                  <pic:spPr>
                    <a:xfrm>
                      <a:off x="0" y="0"/>
                      <a:ext cx="2909297" cy="3835679"/>
                    </a:xfrm>
                    <a:prstGeom prst="rect">
                      <a:avLst/>
                    </a:prstGeom>
                  </pic:spPr>
                </pic:pic>
              </a:graphicData>
            </a:graphic>
          </wp:inline>
        </w:drawing>
      </w:r>
      <w:r w:rsidR="00E51A86" w:rsidRPr="007855B4">
        <w:rPr>
          <w:sz w:val="24"/>
          <w:szCs w:val="24"/>
        </w:rPr>
        <w:drawing>
          <wp:inline distT="0" distB="0" distL="0" distR="0" wp14:anchorId="7236A8D6" wp14:editId="47238723">
            <wp:extent cx="2948940" cy="3809479"/>
            <wp:effectExtent l="0" t="0" r="3810" b="635"/>
            <wp:docPr id="26" name="Imagen 26"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 Tabla&#10;&#10;Descripción generada automáticamente con confianza media"/>
                    <pic:cNvPicPr/>
                  </pic:nvPicPr>
                  <pic:blipFill>
                    <a:blip r:embed="rId24"/>
                    <a:stretch>
                      <a:fillRect/>
                    </a:stretch>
                  </pic:blipFill>
                  <pic:spPr>
                    <a:xfrm>
                      <a:off x="0" y="0"/>
                      <a:ext cx="2948940" cy="3809479"/>
                    </a:xfrm>
                    <a:prstGeom prst="rect">
                      <a:avLst/>
                    </a:prstGeom>
                  </pic:spPr>
                </pic:pic>
              </a:graphicData>
            </a:graphic>
          </wp:inline>
        </w:drawing>
      </w:r>
    </w:p>
    <w:p w14:paraId="03FEE834" w14:textId="11370F43" w:rsidR="001D7795" w:rsidRDefault="00B14D91" w:rsidP="00382603">
      <w:pPr>
        <w:ind w:left="360"/>
        <w:jc w:val="both"/>
        <w:rPr>
          <w:sz w:val="24"/>
          <w:szCs w:val="24"/>
        </w:rPr>
      </w:pPr>
      <w:r w:rsidRPr="00413AFA">
        <w:rPr>
          <w:sz w:val="24"/>
          <w:szCs w:val="24"/>
        </w:rPr>
        <w:drawing>
          <wp:inline distT="0" distB="0" distL="0" distR="0" wp14:anchorId="085146B3" wp14:editId="04C55022">
            <wp:extent cx="5475605" cy="4111142"/>
            <wp:effectExtent l="0" t="0" r="0" b="3810"/>
            <wp:docPr id="27" name="Imagen 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con confianza media"/>
                    <pic:cNvPicPr/>
                  </pic:nvPicPr>
                  <pic:blipFill>
                    <a:blip r:embed="rId25"/>
                    <a:stretch>
                      <a:fillRect/>
                    </a:stretch>
                  </pic:blipFill>
                  <pic:spPr>
                    <a:xfrm>
                      <a:off x="0" y="0"/>
                      <a:ext cx="5518764" cy="4143546"/>
                    </a:xfrm>
                    <a:prstGeom prst="rect">
                      <a:avLst/>
                    </a:prstGeom>
                  </pic:spPr>
                </pic:pic>
              </a:graphicData>
            </a:graphic>
          </wp:inline>
        </w:drawing>
      </w:r>
    </w:p>
    <w:p w14:paraId="1E4BBCAE" w14:textId="77777777" w:rsidR="00E51A86" w:rsidRDefault="00E51A86" w:rsidP="00382603">
      <w:pPr>
        <w:ind w:left="360"/>
        <w:jc w:val="both"/>
        <w:rPr>
          <w:sz w:val="24"/>
          <w:szCs w:val="24"/>
        </w:rPr>
      </w:pPr>
    </w:p>
    <w:p w14:paraId="637743BE" w14:textId="193BBA91" w:rsidR="00382603" w:rsidRPr="00382603" w:rsidRDefault="00B14D91" w:rsidP="00B14D91">
      <w:pPr>
        <w:ind w:left="360"/>
        <w:jc w:val="both"/>
        <w:rPr>
          <w:sz w:val="24"/>
          <w:szCs w:val="24"/>
        </w:rPr>
      </w:pPr>
      <w:r w:rsidRPr="003B4B52">
        <w:rPr>
          <w:sz w:val="24"/>
          <w:szCs w:val="24"/>
        </w:rPr>
        <w:drawing>
          <wp:inline distT="0" distB="0" distL="0" distR="0" wp14:anchorId="05D1A1A5" wp14:editId="5632E924">
            <wp:extent cx="5477639" cy="4867954"/>
            <wp:effectExtent l="0" t="0" r="8890" b="8890"/>
            <wp:docPr id="28" name="Imagen 28"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 Tabla&#10;&#10;Descripción generada automáticamente con confianza media"/>
                    <pic:cNvPicPr/>
                  </pic:nvPicPr>
                  <pic:blipFill>
                    <a:blip r:embed="rId26"/>
                    <a:stretch>
                      <a:fillRect/>
                    </a:stretch>
                  </pic:blipFill>
                  <pic:spPr>
                    <a:xfrm>
                      <a:off x="0" y="0"/>
                      <a:ext cx="5477639" cy="4867954"/>
                    </a:xfrm>
                    <a:prstGeom prst="rect">
                      <a:avLst/>
                    </a:prstGeom>
                  </pic:spPr>
                </pic:pic>
              </a:graphicData>
            </a:graphic>
          </wp:inline>
        </w:drawing>
      </w:r>
    </w:p>
    <w:p w14:paraId="268B6321" w14:textId="112BC19D" w:rsidR="007D1744" w:rsidRPr="000E76A7" w:rsidRDefault="0013713B" w:rsidP="000E76A7">
      <w:pPr>
        <w:pStyle w:val="Prrafodelista"/>
        <w:numPr>
          <w:ilvl w:val="0"/>
          <w:numId w:val="3"/>
        </w:numPr>
        <w:jc w:val="both"/>
        <w:rPr>
          <w:sz w:val="24"/>
          <w:szCs w:val="24"/>
        </w:rPr>
      </w:pPr>
      <w:r>
        <w:rPr>
          <w:sz w:val="24"/>
          <w:szCs w:val="24"/>
        </w:rPr>
        <w:t>F</w:t>
      </w:r>
      <w:r w:rsidR="007D1744">
        <w:rPr>
          <w:sz w:val="24"/>
          <w:szCs w:val="24"/>
        </w:rPr>
        <w:t>inal</w:t>
      </w:r>
      <w:r>
        <w:rPr>
          <w:sz w:val="24"/>
          <w:szCs w:val="24"/>
        </w:rPr>
        <w:t>mente probamos que nuestro proyecto funcione adecuadamente.</w:t>
      </w:r>
    </w:p>
    <w:p w14:paraId="52A54088" w14:textId="6245C991" w:rsidR="00177F79" w:rsidRDefault="00177F79">
      <w:pPr>
        <w:jc w:val="both"/>
        <w:rPr>
          <w:b/>
          <w:sz w:val="24"/>
          <w:szCs w:val="24"/>
        </w:rPr>
      </w:pPr>
    </w:p>
    <w:p w14:paraId="2A52A91A" w14:textId="77777777" w:rsidR="00B14D91" w:rsidRDefault="00B14D91">
      <w:pPr>
        <w:jc w:val="both"/>
        <w:rPr>
          <w:b/>
          <w:sz w:val="24"/>
          <w:szCs w:val="24"/>
        </w:rPr>
      </w:pPr>
    </w:p>
    <w:p w14:paraId="32F62DD8" w14:textId="77777777" w:rsidR="004D2B9C" w:rsidRDefault="00734313">
      <w:pPr>
        <w:jc w:val="both"/>
        <w:rPr>
          <w:b/>
          <w:sz w:val="24"/>
          <w:szCs w:val="24"/>
        </w:rPr>
      </w:pPr>
      <w:r>
        <w:rPr>
          <w:b/>
          <w:sz w:val="24"/>
          <w:szCs w:val="24"/>
        </w:rPr>
        <w:t>Conclusión:</w:t>
      </w:r>
    </w:p>
    <w:p w14:paraId="6EAFE255" w14:textId="2E802888" w:rsidR="00DB05EB" w:rsidRDefault="00CB1808">
      <w:pPr>
        <w:jc w:val="both"/>
        <w:rPr>
          <w:sz w:val="24"/>
          <w:szCs w:val="24"/>
        </w:rPr>
      </w:pPr>
      <w:r>
        <w:rPr>
          <w:bCs/>
          <w:sz w:val="24"/>
          <w:szCs w:val="24"/>
        </w:rPr>
        <w:t xml:space="preserve">En </w:t>
      </w:r>
      <w:r w:rsidR="00C411BF">
        <w:rPr>
          <w:bCs/>
          <w:sz w:val="24"/>
          <w:szCs w:val="24"/>
        </w:rPr>
        <w:t>conclusión,</w:t>
      </w:r>
      <w:r>
        <w:rPr>
          <w:bCs/>
          <w:sz w:val="24"/>
          <w:szCs w:val="24"/>
        </w:rPr>
        <w:t xml:space="preserve"> puedo decir que el mini sumo que realice </w:t>
      </w:r>
      <w:r w:rsidR="00F461AD">
        <w:rPr>
          <w:bCs/>
          <w:sz w:val="24"/>
          <w:szCs w:val="24"/>
        </w:rPr>
        <w:t xml:space="preserve">que fue todo echo y diseñado por mi quedo de la manera que esperaba, </w:t>
      </w:r>
      <w:r w:rsidR="0089091D">
        <w:rPr>
          <w:bCs/>
          <w:sz w:val="24"/>
          <w:szCs w:val="24"/>
        </w:rPr>
        <w:t>cabe aclarar que a pesar de eso aun hay algunas cosas en las que me gustaría mejorar y cambiar en un futuro, esto para cada vez hacerlo mas eficiente y que genere un</w:t>
      </w:r>
      <w:r w:rsidR="00D246A0">
        <w:rPr>
          <w:bCs/>
          <w:sz w:val="24"/>
          <w:szCs w:val="24"/>
        </w:rPr>
        <w:t xml:space="preserve"> mejor rendimiento al momento de competir.</w:t>
      </w:r>
    </w:p>
    <w:p w14:paraId="6C8AC1E0" w14:textId="77777777" w:rsidR="002044A7" w:rsidRDefault="002044A7">
      <w:pPr>
        <w:jc w:val="both"/>
        <w:rPr>
          <w:sz w:val="24"/>
          <w:szCs w:val="24"/>
        </w:rPr>
      </w:pPr>
    </w:p>
    <w:p w14:paraId="223C96E7" w14:textId="26DCE535" w:rsidR="00177F79" w:rsidRDefault="00177F79">
      <w:pPr>
        <w:jc w:val="both"/>
        <w:rPr>
          <w:sz w:val="24"/>
          <w:szCs w:val="24"/>
        </w:rPr>
      </w:pPr>
      <w:r>
        <w:rPr>
          <w:b/>
          <w:bCs/>
          <w:sz w:val="24"/>
          <w:szCs w:val="24"/>
        </w:rPr>
        <w:t>Informe final:</w:t>
      </w:r>
      <w:r>
        <w:rPr>
          <w:sz w:val="24"/>
          <w:szCs w:val="24"/>
        </w:rPr>
        <w:t xml:space="preserve"> </w:t>
      </w:r>
    </w:p>
    <w:p w14:paraId="42B792C6" w14:textId="77777777" w:rsidR="00B14D91" w:rsidRDefault="00653129">
      <w:pPr>
        <w:jc w:val="both"/>
        <w:rPr>
          <w:sz w:val="24"/>
          <w:szCs w:val="24"/>
        </w:rPr>
      </w:pPr>
      <w:r>
        <w:rPr>
          <w:sz w:val="24"/>
          <w:szCs w:val="24"/>
        </w:rPr>
        <w:t xml:space="preserve">Este robot sirve inicial mente para </w:t>
      </w:r>
      <w:r w:rsidR="00D35C7C">
        <w:rPr>
          <w:sz w:val="24"/>
          <w:szCs w:val="24"/>
        </w:rPr>
        <w:t>competir nada mas ya que el diseño y componentes usados nos dan ese funcionamiento</w:t>
      </w:r>
      <w:r w:rsidR="00A969DE">
        <w:rPr>
          <w:sz w:val="24"/>
          <w:szCs w:val="24"/>
        </w:rPr>
        <w:t xml:space="preserve">, en cuanto a los motores los utilizados tienen un mayor torque lo cual genera que sean mas </w:t>
      </w:r>
      <w:r w:rsidR="00843CAF">
        <w:rPr>
          <w:sz w:val="24"/>
          <w:szCs w:val="24"/>
        </w:rPr>
        <w:t xml:space="preserve">potentes y opongan mas resistencia a ser movidos, pero esta la desventaja de que no son muy veloces cosa que nos quita </w:t>
      </w:r>
      <w:r w:rsidR="00017CAF">
        <w:rPr>
          <w:sz w:val="24"/>
          <w:szCs w:val="24"/>
        </w:rPr>
        <w:t xml:space="preserve">puntos al momento de buscar y embestir al rival, los sensores utilizados la mayoría tienen un rango de visión de </w:t>
      </w:r>
      <w:r w:rsidR="00E27FFC">
        <w:rPr>
          <w:sz w:val="24"/>
          <w:szCs w:val="24"/>
        </w:rPr>
        <w:t>0-</w:t>
      </w:r>
      <w:r w:rsidR="00017CAF">
        <w:rPr>
          <w:sz w:val="24"/>
          <w:szCs w:val="24"/>
        </w:rPr>
        <w:t xml:space="preserve">70 cm lo cual ayuda a que </w:t>
      </w:r>
      <w:r w:rsidR="00591233">
        <w:rPr>
          <w:sz w:val="24"/>
          <w:szCs w:val="24"/>
        </w:rPr>
        <w:t xml:space="preserve">podamos detectar al oponente a una mayor distancia pero también encontramos la desventaja de que si hay algún objeto </w:t>
      </w:r>
      <w:r w:rsidR="00E27FFC">
        <w:rPr>
          <w:sz w:val="24"/>
          <w:szCs w:val="24"/>
        </w:rPr>
        <w:t xml:space="preserve">fuera del dojo a una distancia </w:t>
      </w:r>
    </w:p>
    <w:p w14:paraId="1EB6BC38" w14:textId="77777777" w:rsidR="00B14D91" w:rsidRDefault="00B14D91">
      <w:pPr>
        <w:jc w:val="both"/>
        <w:rPr>
          <w:sz w:val="24"/>
          <w:szCs w:val="24"/>
        </w:rPr>
      </w:pPr>
    </w:p>
    <w:p w14:paraId="0975DE62" w14:textId="1786855B" w:rsidR="00177F79" w:rsidRDefault="00E27FFC">
      <w:pPr>
        <w:jc w:val="both"/>
        <w:rPr>
          <w:sz w:val="24"/>
          <w:szCs w:val="24"/>
        </w:rPr>
      </w:pPr>
      <w:r>
        <w:rPr>
          <w:sz w:val="24"/>
          <w:szCs w:val="24"/>
        </w:rPr>
        <w:t xml:space="preserve">igual o menor causamos que nuestro robot se dirija a el en lugar del contrincante, la base de metal nos ayuda a dar peso y resistencia al mini sum, el color negro utilizad en el </w:t>
      </w:r>
      <w:r w:rsidR="005C60BC">
        <w:rPr>
          <w:sz w:val="24"/>
          <w:szCs w:val="24"/>
        </w:rPr>
        <w:t>chasis nos da la ventaja de que resta profundidad a los sensores del robot rival</w:t>
      </w:r>
      <w:r w:rsidR="009A389C">
        <w:rPr>
          <w:sz w:val="24"/>
          <w:szCs w:val="24"/>
        </w:rPr>
        <w:t>.</w:t>
      </w:r>
    </w:p>
    <w:p w14:paraId="19CFAE4F" w14:textId="77777777" w:rsidR="002044A7" w:rsidRDefault="002044A7">
      <w:pPr>
        <w:jc w:val="both"/>
        <w:rPr>
          <w:sz w:val="24"/>
          <w:szCs w:val="24"/>
        </w:rPr>
      </w:pPr>
    </w:p>
    <w:p w14:paraId="04BC84F5" w14:textId="30C188E9" w:rsidR="002044A7" w:rsidRPr="004D2B9C" w:rsidRDefault="00734313">
      <w:pPr>
        <w:jc w:val="both"/>
        <w:rPr>
          <w:b/>
          <w:sz w:val="24"/>
          <w:szCs w:val="24"/>
        </w:rPr>
      </w:pPr>
      <w:r>
        <w:rPr>
          <w:b/>
          <w:sz w:val="24"/>
          <w:szCs w:val="24"/>
        </w:rPr>
        <w:t>Fuentes:</w:t>
      </w:r>
    </w:p>
    <w:p w14:paraId="2ADA98F7" w14:textId="78711699" w:rsidR="00F0038D" w:rsidRDefault="00F0038D">
      <w:pPr>
        <w:jc w:val="both"/>
        <w:rPr>
          <w:sz w:val="24"/>
          <w:szCs w:val="24"/>
        </w:rPr>
      </w:pPr>
      <w:r w:rsidRPr="004D2B9C">
        <w:rPr>
          <w:sz w:val="24"/>
          <w:szCs w:val="24"/>
        </w:rPr>
        <w:t>https://as.com/meristation/2018/04/11/betech/1523477857_869374.html</w:t>
      </w:r>
    </w:p>
    <w:p w14:paraId="0F65EBC8" w14:textId="77777777" w:rsidR="004D2B9C" w:rsidRDefault="004D2B9C">
      <w:pPr>
        <w:jc w:val="both"/>
        <w:rPr>
          <w:sz w:val="24"/>
          <w:szCs w:val="24"/>
        </w:rPr>
      </w:pPr>
    </w:p>
    <w:p w14:paraId="31FED0F8" w14:textId="45F81DF9" w:rsidR="00197104" w:rsidRDefault="004D2B9C">
      <w:pPr>
        <w:jc w:val="both"/>
        <w:rPr>
          <w:sz w:val="24"/>
          <w:szCs w:val="24"/>
        </w:rPr>
      </w:pPr>
      <w:r w:rsidRPr="004D2B9C">
        <w:rPr>
          <w:sz w:val="24"/>
          <w:szCs w:val="24"/>
        </w:rPr>
        <w:t>https://en.wikipedia.org/wiki/Robot-sumo</w:t>
      </w:r>
    </w:p>
    <w:p w14:paraId="5EEB3C30" w14:textId="77777777" w:rsidR="004D2B9C" w:rsidRDefault="004D2B9C">
      <w:pPr>
        <w:jc w:val="both"/>
        <w:rPr>
          <w:sz w:val="24"/>
          <w:szCs w:val="24"/>
        </w:rPr>
      </w:pPr>
    </w:p>
    <w:p w14:paraId="2F41997A" w14:textId="474B5DE0" w:rsidR="00F0038D" w:rsidRDefault="004D2B9C">
      <w:pPr>
        <w:jc w:val="both"/>
        <w:rPr>
          <w:sz w:val="24"/>
          <w:szCs w:val="24"/>
        </w:rPr>
      </w:pPr>
      <w:r w:rsidRPr="004D2B9C">
        <w:rPr>
          <w:sz w:val="24"/>
          <w:szCs w:val="24"/>
        </w:rPr>
        <w:t>https://es.scribd.com/document/263999645/MINI-SUMO#:~:text=Un%20mini%20sumo%20es%20un%20robot%20autnomo%20que,sensores%2C%20con%20estos%20sensores%20detectara%20al%20oponente%20y</w:t>
      </w:r>
    </w:p>
    <w:p w14:paraId="7F59744F" w14:textId="77777777" w:rsidR="002044A7" w:rsidRDefault="002044A7">
      <w:pPr>
        <w:jc w:val="both"/>
        <w:rPr>
          <w:sz w:val="24"/>
          <w:szCs w:val="24"/>
        </w:rPr>
      </w:pPr>
    </w:p>
    <w:p w14:paraId="25CFF283" w14:textId="77777777" w:rsidR="002044A7" w:rsidRDefault="002044A7">
      <w:pPr>
        <w:rPr>
          <w:sz w:val="24"/>
          <w:szCs w:val="24"/>
        </w:rPr>
      </w:pPr>
    </w:p>
    <w:sectPr w:rsidR="002044A7">
      <w:headerReference w:type="even" r:id="rId27"/>
      <w:headerReference w:type="default" r:id="rId28"/>
      <w:headerReference w:type="first" r:id="rId29"/>
      <w:pgSz w:w="11909" w:h="16834"/>
      <w:pgMar w:top="1440" w:right="832" w:bottom="1440" w:left="1440" w:header="28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43E358" w14:textId="77777777" w:rsidR="0004760D" w:rsidRDefault="0004760D">
      <w:pPr>
        <w:spacing w:line="240" w:lineRule="auto"/>
      </w:pPr>
      <w:r>
        <w:separator/>
      </w:r>
    </w:p>
  </w:endnote>
  <w:endnote w:type="continuationSeparator" w:id="0">
    <w:p w14:paraId="5233C4F9" w14:textId="77777777" w:rsidR="0004760D" w:rsidRDefault="000476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62EDC9" w14:textId="77777777" w:rsidR="0004760D" w:rsidRDefault="0004760D">
      <w:pPr>
        <w:spacing w:line="240" w:lineRule="auto"/>
      </w:pPr>
      <w:r>
        <w:separator/>
      </w:r>
    </w:p>
  </w:footnote>
  <w:footnote w:type="continuationSeparator" w:id="0">
    <w:p w14:paraId="46001075" w14:textId="77777777" w:rsidR="0004760D" w:rsidRDefault="000476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7005" w14:textId="77777777" w:rsidR="00C0614D" w:rsidRDefault="0004760D">
    <w:pPr>
      <w:pStyle w:val="Encabezado"/>
    </w:pPr>
    <w:r>
      <w:rPr>
        <w:noProof/>
      </w:rPr>
      <w:pict w14:anchorId="4C70A3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2691" o:spid="_x0000_s2051" type="#_x0000_t75" alt="" style="position:absolute;margin-left:0;margin-top:0;width:481.4pt;height:481.4pt;z-index:-251653120;mso-wrap-edited:f;mso-width-percent:0;mso-height-percent:0;mso-position-horizontal:center;mso-position-horizontal-relative:margin;mso-position-vertical:center;mso-position-vertical-relative:margin;mso-width-percent:0;mso-height-percent:0" o:allowincell="f">
          <v:imagedata r:id="rId1" o:title="CM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C915B" w14:textId="77777777" w:rsidR="00F96FF2" w:rsidRDefault="00F96FF2" w:rsidP="00F96FF2">
    <w:pPr>
      <w:jc w:val="center"/>
      <w:rPr>
        <w:b/>
        <w:sz w:val="24"/>
        <w:szCs w:val="24"/>
      </w:rPr>
    </w:pPr>
    <w:r>
      <w:rPr>
        <w:noProof/>
        <w:sz w:val="32"/>
        <w:szCs w:val="32"/>
      </w:rPr>
      <w:drawing>
        <wp:anchor distT="0" distB="0" distL="114300" distR="114300" simplePos="0" relativeHeight="251668480" behindDoc="0" locked="0" layoutInCell="1" allowOverlap="1" wp14:anchorId="183A1A9D" wp14:editId="081BAB3E">
          <wp:simplePos x="0" y="0"/>
          <wp:positionH relativeFrom="column">
            <wp:posOffset>-292100</wp:posOffset>
          </wp:positionH>
          <wp:positionV relativeFrom="paragraph">
            <wp:posOffset>210185</wp:posOffset>
          </wp:positionV>
          <wp:extent cx="898525" cy="898525"/>
          <wp:effectExtent l="0" t="0" r="3175" b="3175"/>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98525" cy="898525"/>
                  </a:xfrm>
                  <a:prstGeom prst="rect">
                    <a:avLst/>
                  </a:prstGeom>
                  <a:ln/>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667456" behindDoc="1" locked="0" layoutInCell="1" allowOverlap="1" wp14:anchorId="28851176" wp14:editId="13FBAE97">
          <wp:simplePos x="0" y="0"/>
          <wp:positionH relativeFrom="column">
            <wp:posOffset>5422900</wp:posOffset>
          </wp:positionH>
          <wp:positionV relativeFrom="paragraph">
            <wp:posOffset>76200</wp:posOffset>
          </wp:positionV>
          <wp:extent cx="552450" cy="1031875"/>
          <wp:effectExtent l="0" t="0" r="635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extLst>
                      <a:ext uri="{28A0092B-C50C-407E-A947-70E740481C1C}">
                        <a14:useLocalDpi xmlns:a14="http://schemas.microsoft.com/office/drawing/2010/main" val="0"/>
                      </a:ext>
                    </a:extLst>
                  </a:blip>
                  <a:srcRect l="5918" t="5131" r="6193" b="7249"/>
                  <a:stretch>
                    <a:fillRect/>
                  </a:stretch>
                </pic:blipFill>
                <pic:spPr>
                  <a:xfrm>
                    <a:off x="0" y="0"/>
                    <a:ext cx="552450" cy="1031875"/>
                  </a:xfrm>
                  <a:prstGeom prst="rect">
                    <a:avLst/>
                  </a:prstGeom>
                  <a:ln/>
                </pic:spPr>
              </pic:pic>
            </a:graphicData>
          </a:graphic>
          <wp14:sizeRelH relativeFrom="page">
            <wp14:pctWidth>0</wp14:pctWidth>
          </wp14:sizeRelH>
          <wp14:sizeRelV relativeFrom="page">
            <wp14:pctHeight>0</wp14:pctHeight>
          </wp14:sizeRelV>
        </wp:anchor>
      </w:drawing>
    </w:r>
    <w:r w:rsidR="0004760D">
      <w:rPr>
        <w:noProof/>
        <w:sz w:val="32"/>
        <w:szCs w:val="32"/>
      </w:rPr>
      <w:pict w14:anchorId="39659E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2692" o:spid="_x0000_s2050" type="#_x0000_t75" alt="" style="position:absolute;left:0;text-align:left;margin-left:0;margin-top:0;width:481.4pt;height:481.4pt;z-index:-251650048;mso-wrap-edited:f;mso-width-percent:0;mso-height-percent:0;mso-position-horizontal:center;mso-position-horizontal-relative:margin;mso-position-vertical:center;mso-position-vertical-relative:margin;mso-width-percent:0;mso-height-percent:0" o:allowincell="f">
          <v:imagedata r:id="rId3" o:title="CMR" gain="19661f" blacklevel="22938f"/>
          <w10:wrap anchorx="margin" anchory="margin"/>
        </v:shape>
      </w:pict>
    </w:r>
  </w:p>
  <w:p w14:paraId="59414FE3" w14:textId="77777777" w:rsidR="00F96FF2" w:rsidRDefault="00F96FF2" w:rsidP="00F96FF2">
    <w:pPr>
      <w:rPr>
        <w:b/>
        <w:sz w:val="24"/>
        <w:szCs w:val="24"/>
      </w:rPr>
    </w:pPr>
  </w:p>
  <w:p w14:paraId="39A28CCF" w14:textId="77777777" w:rsidR="001740EA" w:rsidRDefault="001740EA" w:rsidP="00F96FF2">
    <w:pPr>
      <w:rPr>
        <w:b/>
        <w:sz w:val="24"/>
        <w:szCs w:val="24"/>
      </w:rPr>
    </w:pPr>
  </w:p>
  <w:p w14:paraId="2C00B6C5" w14:textId="27428A2F" w:rsidR="00F96FF2" w:rsidRDefault="001740EA" w:rsidP="00F96FF2">
    <w:pPr>
      <w:rPr>
        <w:b/>
        <w:sz w:val="24"/>
        <w:szCs w:val="24"/>
      </w:rPr>
    </w:pPr>
    <w:r>
      <w:rPr>
        <w:b/>
        <w:sz w:val="24"/>
        <w:szCs w:val="24"/>
      </w:rPr>
      <w:t xml:space="preserve">                    Título del proyecto:</w:t>
    </w:r>
    <w:r w:rsidR="009A389C">
      <w:rPr>
        <w:b/>
        <w:sz w:val="24"/>
        <w:szCs w:val="24"/>
      </w:rPr>
      <w:t xml:space="preserve"> R.E.M</w:t>
    </w:r>
  </w:p>
  <w:p w14:paraId="327067AD" w14:textId="77777777" w:rsidR="002044A7" w:rsidRPr="00F96FF2" w:rsidRDefault="00F96FF2" w:rsidP="00F96FF2">
    <w:pPr>
      <w:rPr>
        <w:b/>
        <w:sz w:val="24"/>
        <w:szCs w:val="24"/>
      </w:rPr>
    </w:pPr>
    <w:r>
      <w:rPr>
        <w:b/>
        <w:sz w:val="24"/>
        <w:szCs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0D73D" w14:textId="77777777" w:rsidR="002044A7" w:rsidRDefault="0004760D">
    <w:pPr>
      <w:spacing w:before="240" w:after="240"/>
      <w:ind w:hanging="566"/>
      <w:jc w:val="center"/>
    </w:pPr>
    <w:r>
      <w:rPr>
        <w:noProof/>
        <w:sz w:val="32"/>
        <w:szCs w:val="32"/>
      </w:rPr>
      <w:pict w14:anchorId="0A868D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2690" o:spid="_x0000_s2049" type="#_x0000_t75" alt="" style="position:absolute;left:0;text-align:left;margin-left:0;margin-top:0;width:481.4pt;height:481.4pt;z-index:-251656192;mso-wrap-edited:f;mso-width-percent:0;mso-height-percent:0;mso-position-horizontal:center;mso-position-horizontal-relative:margin;mso-position-vertical:center;mso-position-vertical-relative:margin;mso-width-percent:0;mso-height-percent:0" o:allowincell="f">
          <v:imagedata r:id="rId1" o:title="CMR" gain="19661f" blacklevel="22938f"/>
          <w10:wrap anchorx="margin" anchory="margin"/>
        </v:shape>
      </w:pict>
    </w:r>
    <w:r w:rsidR="00C0614D">
      <w:rPr>
        <w:noProof/>
        <w:sz w:val="32"/>
        <w:szCs w:val="32"/>
      </w:rPr>
      <w:drawing>
        <wp:inline distT="114300" distB="114300" distL="114300" distR="114300" wp14:anchorId="66EA6CDF" wp14:editId="4A5F8E6A">
          <wp:extent cx="5948363" cy="104342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l="16445" t="24188" r="16611" b="55162"/>
                  <a:stretch>
                    <a:fillRect/>
                  </a:stretch>
                </pic:blipFill>
                <pic:spPr>
                  <a:xfrm>
                    <a:off x="0" y="0"/>
                    <a:ext cx="5948363" cy="104342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110761"/>
    <w:multiLevelType w:val="multilevel"/>
    <w:tmpl w:val="8F56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1C7D67"/>
    <w:multiLevelType w:val="hybridMultilevel"/>
    <w:tmpl w:val="7EBC801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BB47E84"/>
    <w:multiLevelType w:val="hybridMultilevel"/>
    <w:tmpl w:val="D13A2CF8"/>
    <w:lvl w:ilvl="0" w:tplc="0C7403D6">
      <w:start w:val="7"/>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15C6C7F"/>
    <w:multiLevelType w:val="hybridMultilevel"/>
    <w:tmpl w:val="C0BA4F10"/>
    <w:lvl w:ilvl="0" w:tplc="0C7403D6">
      <w:start w:val="7"/>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4450046"/>
    <w:multiLevelType w:val="hybridMultilevel"/>
    <w:tmpl w:val="7FE8484C"/>
    <w:lvl w:ilvl="0" w:tplc="0C7403D6">
      <w:start w:val="7"/>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91879F5"/>
    <w:multiLevelType w:val="hybridMultilevel"/>
    <w:tmpl w:val="03D43174"/>
    <w:lvl w:ilvl="0" w:tplc="0C7403D6">
      <w:start w:val="7"/>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attachedTemplate r:id="rId1"/>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042C"/>
    <w:rsid w:val="000003F1"/>
    <w:rsid w:val="00017CAF"/>
    <w:rsid w:val="00027DFD"/>
    <w:rsid w:val="000405AA"/>
    <w:rsid w:val="0004760D"/>
    <w:rsid w:val="00047A54"/>
    <w:rsid w:val="00084306"/>
    <w:rsid w:val="000B53A7"/>
    <w:rsid w:val="000C253F"/>
    <w:rsid w:val="000C2C73"/>
    <w:rsid w:val="000E76A7"/>
    <w:rsid w:val="000F5E5E"/>
    <w:rsid w:val="00110266"/>
    <w:rsid w:val="00121E60"/>
    <w:rsid w:val="0013713B"/>
    <w:rsid w:val="00145F1B"/>
    <w:rsid w:val="00146DE1"/>
    <w:rsid w:val="00152104"/>
    <w:rsid w:val="001740EA"/>
    <w:rsid w:val="00175CFD"/>
    <w:rsid w:val="00177F79"/>
    <w:rsid w:val="00184016"/>
    <w:rsid w:val="0019167A"/>
    <w:rsid w:val="0019289B"/>
    <w:rsid w:val="001935B9"/>
    <w:rsid w:val="00197104"/>
    <w:rsid w:val="001A47B3"/>
    <w:rsid w:val="001B0540"/>
    <w:rsid w:val="001C6775"/>
    <w:rsid w:val="001D7795"/>
    <w:rsid w:val="001E1685"/>
    <w:rsid w:val="001E3A71"/>
    <w:rsid w:val="002044A7"/>
    <w:rsid w:val="002318B1"/>
    <w:rsid w:val="00237C0D"/>
    <w:rsid w:val="002421B6"/>
    <w:rsid w:val="002770A8"/>
    <w:rsid w:val="00291770"/>
    <w:rsid w:val="002921CC"/>
    <w:rsid w:val="002A552E"/>
    <w:rsid w:val="002D0A1F"/>
    <w:rsid w:val="002D25B2"/>
    <w:rsid w:val="002D5DEF"/>
    <w:rsid w:val="002F3E3F"/>
    <w:rsid w:val="002F4479"/>
    <w:rsid w:val="0031519B"/>
    <w:rsid w:val="003419C1"/>
    <w:rsid w:val="00361B8B"/>
    <w:rsid w:val="0036680A"/>
    <w:rsid w:val="00377231"/>
    <w:rsid w:val="00382603"/>
    <w:rsid w:val="00393A16"/>
    <w:rsid w:val="003A4B1E"/>
    <w:rsid w:val="003B0BD4"/>
    <w:rsid w:val="003B4B52"/>
    <w:rsid w:val="003F50D5"/>
    <w:rsid w:val="003F7235"/>
    <w:rsid w:val="00413AFA"/>
    <w:rsid w:val="00433CA6"/>
    <w:rsid w:val="00447053"/>
    <w:rsid w:val="004572D3"/>
    <w:rsid w:val="00460CF1"/>
    <w:rsid w:val="00487513"/>
    <w:rsid w:val="00494B1B"/>
    <w:rsid w:val="004A461E"/>
    <w:rsid w:val="004D2B9C"/>
    <w:rsid w:val="004D5981"/>
    <w:rsid w:val="004E10A8"/>
    <w:rsid w:val="004E2871"/>
    <w:rsid w:val="00532647"/>
    <w:rsid w:val="005633BD"/>
    <w:rsid w:val="00563E44"/>
    <w:rsid w:val="005643D4"/>
    <w:rsid w:val="00565A2B"/>
    <w:rsid w:val="00591233"/>
    <w:rsid w:val="005A1A2E"/>
    <w:rsid w:val="005C60BC"/>
    <w:rsid w:val="005D4E10"/>
    <w:rsid w:val="005D7FC7"/>
    <w:rsid w:val="005F4C93"/>
    <w:rsid w:val="00630CC4"/>
    <w:rsid w:val="00650F04"/>
    <w:rsid w:val="00653129"/>
    <w:rsid w:val="006B1194"/>
    <w:rsid w:val="006D5AFB"/>
    <w:rsid w:val="006D74B5"/>
    <w:rsid w:val="006E2F8B"/>
    <w:rsid w:val="007162C3"/>
    <w:rsid w:val="00734313"/>
    <w:rsid w:val="007359B2"/>
    <w:rsid w:val="00736AC2"/>
    <w:rsid w:val="00746697"/>
    <w:rsid w:val="007548E4"/>
    <w:rsid w:val="00762386"/>
    <w:rsid w:val="00765A47"/>
    <w:rsid w:val="007855B4"/>
    <w:rsid w:val="00794E6C"/>
    <w:rsid w:val="007D1744"/>
    <w:rsid w:val="007E1FFC"/>
    <w:rsid w:val="007E4B10"/>
    <w:rsid w:val="008035D7"/>
    <w:rsid w:val="00843CAF"/>
    <w:rsid w:val="00864ADB"/>
    <w:rsid w:val="0089091D"/>
    <w:rsid w:val="008A3AED"/>
    <w:rsid w:val="008B2E87"/>
    <w:rsid w:val="008B6154"/>
    <w:rsid w:val="008C5436"/>
    <w:rsid w:val="008D1869"/>
    <w:rsid w:val="008D3E03"/>
    <w:rsid w:val="008E78E9"/>
    <w:rsid w:val="00930FDC"/>
    <w:rsid w:val="00956748"/>
    <w:rsid w:val="009567D3"/>
    <w:rsid w:val="009915BB"/>
    <w:rsid w:val="009A0B3A"/>
    <w:rsid w:val="009A389C"/>
    <w:rsid w:val="009D0345"/>
    <w:rsid w:val="009D2462"/>
    <w:rsid w:val="00A00762"/>
    <w:rsid w:val="00A00C2E"/>
    <w:rsid w:val="00A24EB9"/>
    <w:rsid w:val="00A403F2"/>
    <w:rsid w:val="00A4115D"/>
    <w:rsid w:val="00A47B96"/>
    <w:rsid w:val="00A91B33"/>
    <w:rsid w:val="00A91C13"/>
    <w:rsid w:val="00A969DE"/>
    <w:rsid w:val="00AB70F8"/>
    <w:rsid w:val="00AC1FB6"/>
    <w:rsid w:val="00AC2AEC"/>
    <w:rsid w:val="00AE3B33"/>
    <w:rsid w:val="00AF17BC"/>
    <w:rsid w:val="00B05AAB"/>
    <w:rsid w:val="00B13F21"/>
    <w:rsid w:val="00B14D91"/>
    <w:rsid w:val="00B45D5D"/>
    <w:rsid w:val="00B46CCD"/>
    <w:rsid w:val="00B850A9"/>
    <w:rsid w:val="00BB1F79"/>
    <w:rsid w:val="00BB6F4F"/>
    <w:rsid w:val="00BC286A"/>
    <w:rsid w:val="00BC7548"/>
    <w:rsid w:val="00BF1173"/>
    <w:rsid w:val="00C0253E"/>
    <w:rsid w:val="00C0614D"/>
    <w:rsid w:val="00C16568"/>
    <w:rsid w:val="00C402CA"/>
    <w:rsid w:val="00C411BF"/>
    <w:rsid w:val="00C752B1"/>
    <w:rsid w:val="00C8460F"/>
    <w:rsid w:val="00C97446"/>
    <w:rsid w:val="00C9790F"/>
    <w:rsid w:val="00CA76E0"/>
    <w:rsid w:val="00CB1808"/>
    <w:rsid w:val="00CB1C39"/>
    <w:rsid w:val="00CB4CC2"/>
    <w:rsid w:val="00CC2370"/>
    <w:rsid w:val="00CF0E2B"/>
    <w:rsid w:val="00D10DF1"/>
    <w:rsid w:val="00D2142C"/>
    <w:rsid w:val="00D246A0"/>
    <w:rsid w:val="00D35C7C"/>
    <w:rsid w:val="00D401D2"/>
    <w:rsid w:val="00D50B03"/>
    <w:rsid w:val="00DB05EB"/>
    <w:rsid w:val="00DC1C77"/>
    <w:rsid w:val="00DC79BB"/>
    <w:rsid w:val="00DD0428"/>
    <w:rsid w:val="00DF28DC"/>
    <w:rsid w:val="00E27FFC"/>
    <w:rsid w:val="00E42503"/>
    <w:rsid w:val="00E51A86"/>
    <w:rsid w:val="00E549FE"/>
    <w:rsid w:val="00E807D4"/>
    <w:rsid w:val="00EB316C"/>
    <w:rsid w:val="00EC5426"/>
    <w:rsid w:val="00EC6FD6"/>
    <w:rsid w:val="00ED2892"/>
    <w:rsid w:val="00ED658E"/>
    <w:rsid w:val="00EF0BC1"/>
    <w:rsid w:val="00EF37FC"/>
    <w:rsid w:val="00F0038D"/>
    <w:rsid w:val="00F34E07"/>
    <w:rsid w:val="00F43ACB"/>
    <w:rsid w:val="00F461AD"/>
    <w:rsid w:val="00F52F1F"/>
    <w:rsid w:val="00F544AD"/>
    <w:rsid w:val="00F551DC"/>
    <w:rsid w:val="00F56BBE"/>
    <w:rsid w:val="00F7042C"/>
    <w:rsid w:val="00F87767"/>
    <w:rsid w:val="00F96FF2"/>
    <w:rsid w:val="00FD583B"/>
    <w:rsid w:val="00FD608D"/>
    <w:rsid w:val="00FE40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9608840"/>
  <w15:docId w15:val="{6364D73C-E417-43EF-8D87-0B55E098A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419"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C0614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0614D"/>
  </w:style>
  <w:style w:type="paragraph" w:styleId="Piedepgina">
    <w:name w:val="footer"/>
    <w:basedOn w:val="Normal"/>
    <w:link w:val="PiedepginaCar"/>
    <w:uiPriority w:val="99"/>
    <w:unhideWhenUsed/>
    <w:rsid w:val="00C0614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0614D"/>
  </w:style>
  <w:style w:type="paragraph" w:styleId="Prrafodelista">
    <w:name w:val="List Paragraph"/>
    <w:basedOn w:val="Normal"/>
    <w:uiPriority w:val="34"/>
    <w:qFormat/>
    <w:rsid w:val="00DB05EB"/>
    <w:pPr>
      <w:ind w:left="720"/>
      <w:contextualSpacing/>
    </w:pPr>
  </w:style>
  <w:style w:type="character" w:styleId="Textoennegrita">
    <w:name w:val="Strong"/>
    <w:basedOn w:val="Fuentedeprrafopredeter"/>
    <w:uiPriority w:val="22"/>
    <w:qFormat/>
    <w:rsid w:val="00047A54"/>
    <w:rPr>
      <w:b/>
      <w:bCs/>
    </w:rPr>
  </w:style>
  <w:style w:type="paragraph" w:styleId="NormalWeb">
    <w:name w:val="Normal (Web)"/>
    <w:basedOn w:val="Normal"/>
    <w:uiPriority w:val="99"/>
    <w:semiHidden/>
    <w:unhideWhenUsed/>
    <w:rsid w:val="00DD0428"/>
    <w:pPr>
      <w:spacing w:before="100" w:beforeAutospacing="1" w:after="100" w:afterAutospacing="1" w:line="240" w:lineRule="auto"/>
    </w:pPr>
    <w:rPr>
      <w:rFonts w:ascii="Times New Roman" w:eastAsia="Times New Roman" w:hAnsi="Times New Roman" w:cs="Times New Roman"/>
      <w:sz w:val="24"/>
      <w:szCs w:val="24"/>
      <w:lang w:val="es-MX"/>
    </w:rPr>
  </w:style>
  <w:style w:type="character" w:styleId="Hipervnculo">
    <w:name w:val="Hyperlink"/>
    <w:basedOn w:val="Fuentedeprrafopredeter"/>
    <w:uiPriority w:val="99"/>
    <w:unhideWhenUsed/>
    <w:rsid w:val="00DD0428"/>
    <w:rPr>
      <w:color w:val="0000FF"/>
      <w:u w:val="single"/>
    </w:rPr>
  </w:style>
  <w:style w:type="character" w:customStyle="1" w:styleId="a">
    <w:name w:val="a"/>
    <w:basedOn w:val="Fuentedeprrafopredeter"/>
    <w:rsid w:val="000C253F"/>
  </w:style>
  <w:style w:type="character" w:styleId="Mencinsinresolver">
    <w:name w:val="Unresolved Mention"/>
    <w:basedOn w:val="Fuentedeprrafopredeter"/>
    <w:uiPriority w:val="99"/>
    <w:semiHidden/>
    <w:unhideWhenUsed/>
    <w:rsid w:val="00F003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0197333">
      <w:bodyDiv w:val="1"/>
      <w:marLeft w:val="0"/>
      <w:marRight w:val="0"/>
      <w:marTop w:val="0"/>
      <w:marBottom w:val="0"/>
      <w:divBdr>
        <w:top w:val="none" w:sz="0" w:space="0" w:color="auto"/>
        <w:left w:val="none" w:sz="0" w:space="0" w:color="auto"/>
        <w:bottom w:val="none" w:sz="0" w:space="0" w:color="auto"/>
        <w:right w:val="none" w:sz="0" w:space="0" w:color="auto"/>
      </w:divBdr>
    </w:div>
    <w:div w:id="1418361899">
      <w:bodyDiv w:val="1"/>
      <w:marLeft w:val="0"/>
      <w:marRight w:val="0"/>
      <w:marTop w:val="0"/>
      <w:marBottom w:val="0"/>
      <w:divBdr>
        <w:top w:val="none" w:sz="0" w:space="0" w:color="auto"/>
        <w:left w:val="none" w:sz="0" w:space="0" w:color="auto"/>
        <w:bottom w:val="none" w:sz="0" w:space="0" w:color="auto"/>
        <w:right w:val="none" w:sz="0" w:space="0" w:color="auto"/>
      </w:divBdr>
      <w:divsChild>
        <w:div w:id="1670869519">
          <w:marLeft w:val="0"/>
          <w:marRight w:val="0"/>
          <w:marTop w:val="0"/>
          <w:marBottom w:val="0"/>
          <w:divBdr>
            <w:top w:val="none" w:sz="0" w:space="0" w:color="auto"/>
            <w:left w:val="none" w:sz="0" w:space="0" w:color="auto"/>
            <w:bottom w:val="none" w:sz="0" w:space="0" w:color="auto"/>
            <w:right w:val="none" w:sz="0" w:space="0" w:color="auto"/>
          </w:divBdr>
          <w:divsChild>
            <w:div w:id="154957161">
              <w:marLeft w:val="0"/>
              <w:marRight w:val="0"/>
              <w:marTop w:val="0"/>
              <w:marBottom w:val="0"/>
              <w:divBdr>
                <w:top w:val="none" w:sz="0" w:space="0" w:color="auto"/>
                <w:left w:val="none" w:sz="0" w:space="0" w:color="auto"/>
                <w:bottom w:val="none" w:sz="0" w:space="0" w:color="auto"/>
                <w:right w:val="none" w:sz="0" w:space="0" w:color="auto"/>
              </w:divBdr>
              <w:divsChild>
                <w:div w:id="84131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header2.xml.rels><?xml version="1.0" encoding="UTF-8" standalone="yes"?>
<Relationships xmlns="http://schemas.openxmlformats.org/package/2006/relationships"><Relationship Id="rId3" Type="http://schemas.openxmlformats.org/officeDocument/2006/relationships/image" Target="media/image21.jpeg"/><Relationship Id="rId2" Type="http://schemas.openxmlformats.org/officeDocument/2006/relationships/image" Target="media/image23.png"/><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raa\Downloads\Formato%20de%20Reporte%20F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Formato de Reporte Final</Template>
  <TotalTime>7797</TotalTime>
  <Pages>10</Pages>
  <Words>1216</Words>
  <Characters>6690</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 Alejandro M. García</dc:creator>
  <cp:lastModifiedBy>Israel Alejandro Murillo Garcia</cp:lastModifiedBy>
  <cp:revision>172</cp:revision>
  <dcterms:created xsi:type="dcterms:W3CDTF">2021-06-14T05:50:00Z</dcterms:created>
  <dcterms:modified xsi:type="dcterms:W3CDTF">2021-07-12T22:57:00Z</dcterms:modified>
</cp:coreProperties>
</file>