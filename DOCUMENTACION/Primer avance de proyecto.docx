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B6E0" w14:textId="77777777" w:rsidR="0013776F" w:rsidRDefault="0013776F" w:rsidP="0013776F">
      <w:pPr>
        <w:rPr>
          <w:sz w:val="36"/>
          <w:szCs w:val="36"/>
        </w:rPr>
      </w:pPr>
    </w:p>
    <w:p w14:paraId="402F8E16" w14:textId="77777777" w:rsidR="0013776F" w:rsidRDefault="0013776F" w:rsidP="0013776F">
      <w:pPr>
        <w:jc w:val="center"/>
        <w:rPr>
          <w:b/>
          <w:sz w:val="40"/>
          <w:szCs w:val="40"/>
          <w:lang w:val="es-ES"/>
        </w:rPr>
      </w:pPr>
    </w:p>
    <w:p w14:paraId="7B6AAC3E" w14:textId="77777777" w:rsidR="0013776F" w:rsidRDefault="0013776F" w:rsidP="0013776F">
      <w:pPr>
        <w:jc w:val="center"/>
        <w:rPr>
          <w:b/>
          <w:bCs/>
          <w:sz w:val="52"/>
          <w:szCs w:val="52"/>
          <w:lang w:val="es-ES"/>
        </w:rPr>
      </w:pPr>
    </w:p>
    <w:p w14:paraId="465EC6F3" w14:textId="77777777" w:rsidR="0013776F" w:rsidRDefault="0013776F" w:rsidP="0013776F">
      <w:pPr>
        <w:jc w:val="center"/>
        <w:rPr>
          <w:b/>
          <w:bCs/>
          <w:sz w:val="52"/>
          <w:szCs w:val="52"/>
          <w:lang w:val="es-ES"/>
        </w:rPr>
      </w:pPr>
    </w:p>
    <w:p w14:paraId="3D033F01" w14:textId="77777777" w:rsidR="0013776F" w:rsidRDefault="0013776F" w:rsidP="00821EF4">
      <w:pPr>
        <w:rPr>
          <w:b/>
          <w:bCs/>
          <w:sz w:val="52"/>
          <w:szCs w:val="52"/>
          <w:lang w:val="es-ES"/>
        </w:rPr>
      </w:pPr>
    </w:p>
    <w:p w14:paraId="4094E454" w14:textId="77777777" w:rsidR="0013776F" w:rsidRPr="00CE6392" w:rsidRDefault="0013776F" w:rsidP="0013776F">
      <w:pPr>
        <w:jc w:val="center"/>
        <w:rPr>
          <w:b/>
          <w:bCs/>
          <w:sz w:val="72"/>
          <w:szCs w:val="72"/>
          <w:lang w:val="es-ES"/>
        </w:rPr>
      </w:pPr>
      <w:r w:rsidRPr="00CE6392">
        <w:rPr>
          <w:b/>
          <w:bCs/>
          <w:sz w:val="72"/>
          <w:szCs w:val="72"/>
          <w:lang w:val="es-ES"/>
        </w:rPr>
        <w:t>“</w:t>
      </w:r>
      <w:r w:rsidR="00821EF4" w:rsidRPr="00821EF4">
        <w:rPr>
          <w:b/>
          <w:bCs/>
          <w:sz w:val="52"/>
          <w:szCs w:val="52"/>
          <w:lang w:val="es-ES"/>
        </w:rPr>
        <w:t>Primer</w:t>
      </w:r>
      <w:r w:rsidR="00821EF4">
        <w:rPr>
          <w:b/>
          <w:bCs/>
          <w:sz w:val="52"/>
          <w:szCs w:val="52"/>
          <w:lang w:val="es-ES"/>
        </w:rPr>
        <w:t xml:space="preserve"> reporte de a</w:t>
      </w:r>
      <w:r w:rsidRPr="00821EF4">
        <w:rPr>
          <w:b/>
          <w:bCs/>
          <w:sz w:val="52"/>
          <w:szCs w:val="52"/>
          <w:lang w:val="es-ES"/>
        </w:rPr>
        <w:t>vances de</w:t>
      </w:r>
      <w:r w:rsidR="00821EF4">
        <w:rPr>
          <w:b/>
          <w:bCs/>
          <w:sz w:val="52"/>
          <w:szCs w:val="52"/>
          <w:lang w:val="es-ES"/>
        </w:rPr>
        <w:t>l</w:t>
      </w:r>
      <w:r w:rsidRPr="00821EF4">
        <w:rPr>
          <w:b/>
          <w:bCs/>
          <w:sz w:val="52"/>
          <w:szCs w:val="52"/>
          <w:lang w:val="es-ES"/>
        </w:rPr>
        <w:t xml:space="preserve"> Proyecto”</w:t>
      </w:r>
    </w:p>
    <w:p w14:paraId="2B0831A0" w14:textId="77777777" w:rsidR="00821EF4" w:rsidRDefault="00821EF4" w:rsidP="0013776F">
      <w:pPr>
        <w:jc w:val="center"/>
        <w:rPr>
          <w:b/>
          <w:bCs/>
          <w:sz w:val="52"/>
          <w:szCs w:val="52"/>
          <w:lang w:val="es-ES"/>
        </w:rPr>
      </w:pPr>
    </w:p>
    <w:p w14:paraId="393A7064" w14:textId="150C4D4D" w:rsidR="00EE1445" w:rsidRPr="00821EF4" w:rsidRDefault="00EE1445" w:rsidP="00EE1445">
      <w:pPr>
        <w:jc w:val="center"/>
        <w:rPr>
          <w:b/>
          <w:bCs/>
          <w:sz w:val="48"/>
          <w:szCs w:val="48"/>
          <w:lang w:val="es-ES"/>
        </w:rPr>
      </w:pPr>
      <w:r w:rsidRPr="00821EF4">
        <w:rPr>
          <w:b/>
          <w:bCs/>
          <w:sz w:val="48"/>
          <w:szCs w:val="48"/>
          <w:lang w:val="es-ES"/>
        </w:rPr>
        <w:t>Título</w:t>
      </w:r>
      <w:r w:rsidR="00821EF4" w:rsidRPr="00821EF4">
        <w:rPr>
          <w:b/>
          <w:bCs/>
          <w:sz w:val="48"/>
          <w:szCs w:val="48"/>
          <w:lang w:val="es-ES"/>
        </w:rPr>
        <w:t xml:space="preserve"> del proyecto:</w:t>
      </w:r>
      <w:r>
        <w:rPr>
          <w:b/>
          <w:bCs/>
          <w:sz w:val="48"/>
          <w:szCs w:val="48"/>
          <w:lang w:val="es-ES"/>
        </w:rPr>
        <w:t xml:space="preserve"> </w:t>
      </w:r>
    </w:p>
    <w:p w14:paraId="4FEAFEA8" w14:textId="0A28B945" w:rsidR="0013776F" w:rsidRPr="00BD5906" w:rsidRDefault="00EE1445" w:rsidP="00EE1445">
      <w:pPr>
        <w:jc w:val="center"/>
        <w:rPr>
          <w:lang w:val="es-MX"/>
        </w:rPr>
      </w:pPr>
      <w:r w:rsidRPr="00BD5906">
        <w:rPr>
          <w:lang w:val="es-MX"/>
        </w:rPr>
        <w:t>R.E.M.</w:t>
      </w:r>
    </w:p>
    <w:p w14:paraId="053856C4" w14:textId="77777777" w:rsidR="0013776F" w:rsidRPr="00CE6392" w:rsidRDefault="0013776F" w:rsidP="00821EF4">
      <w:pPr>
        <w:jc w:val="center"/>
        <w:rPr>
          <w:b/>
          <w:bCs/>
          <w:sz w:val="48"/>
          <w:szCs w:val="48"/>
          <w:lang w:val="es-ES"/>
        </w:rPr>
      </w:pPr>
      <w:r w:rsidRPr="00CE6392">
        <w:rPr>
          <w:b/>
          <w:bCs/>
          <w:sz w:val="48"/>
          <w:szCs w:val="48"/>
          <w:lang w:val="es-ES"/>
        </w:rPr>
        <w:t>Integrante(es):</w:t>
      </w:r>
    </w:p>
    <w:p w14:paraId="5D65479C" w14:textId="79DB36AB" w:rsidR="0013776F" w:rsidRPr="00BD5906" w:rsidRDefault="00EE1445" w:rsidP="00EE1445">
      <w:pPr>
        <w:jc w:val="center"/>
        <w:rPr>
          <w:lang w:val="es-MX"/>
        </w:rPr>
      </w:pPr>
      <w:r w:rsidRPr="00BD5906">
        <w:rPr>
          <w:lang w:val="es-MX"/>
        </w:rPr>
        <w:t>Israel Alejandro Murillo García</w:t>
      </w:r>
    </w:p>
    <w:p w14:paraId="11792489" w14:textId="77777777" w:rsidR="0013776F" w:rsidRPr="00CE6392" w:rsidRDefault="0013776F" w:rsidP="0013776F">
      <w:pPr>
        <w:rPr>
          <w:b/>
          <w:bCs/>
          <w:sz w:val="48"/>
          <w:szCs w:val="48"/>
          <w:lang w:val="es-ES"/>
        </w:rPr>
      </w:pPr>
    </w:p>
    <w:p w14:paraId="6F7B4EB8" w14:textId="78DFB233" w:rsidR="0013776F" w:rsidRDefault="0013776F" w:rsidP="00821EF4">
      <w:pPr>
        <w:jc w:val="center"/>
        <w:rPr>
          <w:b/>
          <w:bCs/>
          <w:sz w:val="48"/>
          <w:szCs w:val="48"/>
          <w:lang w:val="es-ES"/>
        </w:rPr>
      </w:pPr>
      <w:r w:rsidRPr="00CE6392">
        <w:rPr>
          <w:b/>
          <w:bCs/>
          <w:sz w:val="48"/>
          <w:szCs w:val="48"/>
          <w:lang w:val="es-ES"/>
        </w:rPr>
        <w:t>Asesor(es):</w:t>
      </w:r>
    </w:p>
    <w:p w14:paraId="38C437E1" w14:textId="47F9233D" w:rsidR="00EE1445" w:rsidRPr="00EE1445" w:rsidRDefault="00EE1445" w:rsidP="00821EF4">
      <w:pPr>
        <w:jc w:val="center"/>
        <w:rPr>
          <w:lang w:val="es-MX"/>
        </w:rPr>
      </w:pPr>
      <w:r w:rsidRPr="00BD5906">
        <w:rPr>
          <w:lang w:val="es-MX"/>
        </w:rPr>
        <w:t>David</w:t>
      </w:r>
      <w:r w:rsidRPr="00EE1445">
        <w:rPr>
          <w:lang w:val="es-MX"/>
        </w:rPr>
        <w:t xml:space="preserve"> de Jesús Ulises Hernández González </w:t>
      </w:r>
    </w:p>
    <w:p w14:paraId="3E3B632E" w14:textId="77777777" w:rsidR="00821EF4" w:rsidRDefault="00821EF4" w:rsidP="00821EF4">
      <w:pPr>
        <w:jc w:val="center"/>
        <w:rPr>
          <w:b/>
          <w:bCs/>
          <w:sz w:val="48"/>
          <w:szCs w:val="48"/>
          <w:lang w:val="es-ES"/>
        </w:rPr>
      </w:pPr>
    </w:p>
    <w:p w14:paraId="0758AE49" w14:textId="77777777" w:rsidR="00821EF4" w:rsidRPr="00CE6392" w:rsidRDefault="00821EF4" w:rsidP="00821EF4">
      <w:pPr>
        <w:jc w:val="center"/>
        <w:rPr>
          <w:b/>
          <w:bCs/>
          <w:sz w:val="48"/>
          <w:szCs w:val="48"/>
          <w:lang w:val="es-ES"/>
        </w:rPr>
      </w:pPr>
      <w:r>
        <w:rPr>
          <w:b/>
          <w:bCs/>
          <w:sz w:val="48"/>
          <w:szCs w:val="48"/>
          <w:lang w:val="es-ES"/>
        </w:rPr>
        <w:t>Fecha de entrega (ejem: Feb 2021):</w:t>
      </w:r>
    </w:p>
    <w:p w14:paraId="7022E070" w14:textId="77777777" w:rsidR="0013776F" w:rsidRDefault="0013776F" w:rsidP="0013776F">
      <w:pPr>
        <w:rPr>
          <w:b/>
          <w:bCs/>
          <w:sz w:val="52"/>
          <w:szCs w:val="52"/>
          <w:lang w:val="es-ES"/>
        </w:rPr>
      </w:pPr>
      <w:r>
        <w:rPr>
          <w:b/>
          <w:bCs/>
          <w:sz w:val="52"/>
          <w:szCs w:val="52"/>
          <w:lang w:val="es-ES"/>
        </w:rPr>
        <w:t xml:space="preserve"> </w:t>
      </w:r>
    </w:p>
    <w:p w14:paraId="05091231" w14:textId="0BE96154" w:rsidR="0013776F" w:rsidRPr="00BD5906" w:rsidRDefault="00EE1445" w:rsidP="00EE1445">
      <w:pPr>
        <w:jc w:val="center"/>
        <w:rPr>
          <w:lang w:val="es-MX"/>
        </w:rPr>
      </w:pPr>
      <w:r w:rsidRPr="00BD5906">
        <w:rPr>
          <w:lang w:val="es-MX"/>
        </w:rPr>
        <w:t>Ju</w:t>
      </w:r>
      <w:r w:rsidR="002407DF">
        <w:rPr>
          <w:lang w:val="es-MX"/>
        </w:rPr>
        <w:t>n</w:t>
      </w:r>
      <w:r w:rsidR="00DC2AF6">
        <w:rPr>
          <w:lang w:val="es-MX"/>
        </w:rPr>
        <w:t xml:space="preserve"> 2021</w:t>
      </w:r>
    </w:p>
    <w:p w14:paraId="480B8BAF" w14:textId="77777777" w:rsidR="0013776F" w:rsidRDefault="0013776F" w:rsidP="0013776F">
      <w:pPr>
        <w:rPr>
          <w:b/>
          <w:bCs/>
          <w:sz w:val="52"/>
          <w:szCs w:val="52"/>
          <w:lang w:val="es-ES"/>
        </w:rPr>
      </w:pPr>
      <w:r>
        <w:rPr>
          <w:b/>
          <w:bCs/>
          <w:sz w:val="52"/>
          <w:szCs w:val="52"/>
          <w:lang w:val="es-ES"/>
        </w:rPr>
        <w:br w:type="page"/>
      </w:r>
    </w:p>
    <w:p w14:paraId="7DFAA704" w14:textId="77777777" w:rsidR="003153B8" w:rsidRDefault="003153B8" w:rsidP="0013776F">
      <w:pPr>
        <w:jc w:val="both"/>
        <w:rPr>
          <w:b/>
          <w:bCs/>
          <w:sz w:val="52"/>
          <w:szCs w:val="52"/>
          <w:lang w:val="es-ES"/>
        </w:rPr>
      </w:pPr>
    </w:p>
    <w:p w14:paraId="13E63A9E" w14:textId="77777777" w:rsidR="003153B8" w:rsidRPr="001F24EC" w:rsidRDefault="003153B8" w:rsidP="0013776F">
      <w:pPr>
        <w:jc w:val="both"/>
        <w:rPr>
          <w:szCs w:val="32"/>
          <w:lang w:val="es-MX"/>
        </w:rPr>
      </w:pPr>
      <w:r w:rsidRPr="001F24EC">
        <w:rPr>
          <w:szCs w:val="32"/>
          <w:lang w:val="es-MX"/>
        </w:rPr>
        <w:t>Descripción general del desarrollo del prototipo:</w:t>
      </w:r>
    </w:p>
    <w:p w14:paraId="0263841D" w14:textId="4271C78E" w:rsidR="003153B8" w:rsidRDefault="00800CEA" w:rsidP="00800CEA">
      <w:pPr>
        <w:pStyle w:val="Prrafodelista"/>
        <w:numPr>
          <w:ilvl w:val="0"/>
          <w:numId w:val="1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>Hacer una investigación acerca de los componentes y materiales que usare en mi proyecto</w:t>
      </w:r>
    </w:p>
    <w:p w14:paraId="220172B9" w14:textId="4771DC35" w:rsidR="00051A43" w:rsidRDefault="00051A43" w:rsidP="00800CEA">
      <w:pPr>
        <w:pStyle w:val="Prrafodelista"/>
        <w:numPr>
          <w:ilvl w:val="0"/>
          <w:numId w:val="1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>Diseña</w:t>
      </w:r>
      <w:r w:rsidR="00403596">
        <w:rPr>
          <w:szCs w:val="32"/>
          <w:lang w:val="es-MX"/>
        </w:rPr>
        <w:t>r como va a quedar el prototipo</w:t>
      </w:r>
    </w:p>
    <w:p w14:paraId="27E23CA1" w14:textId="334FA534" w:rsidR="00800CEA" w:rsidRDefault="00800CEA" w:rsidP="00800CEA">
      <w:pPr>
        <w:pStyle w:val="Prrafodelista"/>
        <w:numPr>
          <w:ilvl w:val="0"/>
          <w:numId w:val="1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 xml:space="preserve">Desarrollar el código de funcionamiento </w:t>
      </w:r>
    </w:p>
    <w:p w14:paraId="11817FA1" w14:textId="5958BB93" w:rsidR="00800CEA" w:rsidRDefault="00800CEA" w:rsidP="00800CEA">
      <w:pPr>
        <w:pStyle w:val="Prrafodelista"/>
        <w:numPr>
          <w:ilvl w:val="0"/>
          <w:numId w:val="1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>Hacer pruebas con los componentes para verificar su buen funcionamiento</w:t>
      </w:r>
    </w:p>
    <w:p w14:paraId="3026BE21" w14:textId="66C000D4" w:rsidR="00800CEA" w:rsidRDefault="00800CEA" w:rsidP="00800CEA">
      <w:pPr>
        <w:pStyle w:val="Prrafodelista"/>
        <w:numPr>
          <w:ilvl w:val="0"/>
          <w:numId w:val="1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>Ensamblar el mini sumo</w:t>
      </w:r>
    </w:p>
    <w:p w14:paraId="4A1C419A" w14:textId="63F0AF1C" w:rsidR="0013776F" w:rsidRPr="00800CEA" w:rsidRDefault="00800CEA" w:rsidP="0013776F">
      <w:pPr>
        <w:pStyle w:val="Prrafodelista"/>
        <w:numPr>
          <w:ilvl w:val="0"/>
          <w:numId w:val="1"/>
        </w:numPr>
        <w:jc w:val="both"/>
        <w:rPr>
          <w:szCs w:val="32"/>
          <w:lang w:val="es-MX"/>
        </w:rPr>
      </w:pPr>
      <w:r w:rsidRPr="00800CEA">
        <w:rPr>
          <w:szCs w:val="32"/>
          <w:lang w:val="es-MX"/>
        </w:rPr>
        <w:t>Probar el mini sumo</w:t>
      </w:r>
    </w:p>
    <w:p w14:paraId="390D9F9D" w14:textId="77777777" w:rsidR="00A922E7" w:rsidRPr="001F24EC" w:rsidRDefault="00A922E7" w:rsidP="0013776F">
      <w:pPr>
        <w:jc w:val="both"/>
        <w:rPr>
          <w:szCs w:val="32"/>
          <w:lang w:val="es-MX"/>
        </w:rPr>
      </w:pPr>
      <w:r w:rsidRPr="001F24EC">
        <w:rPr>
          <w:szCs w:val="32"/>
          <w:lang w:val="es-MX"/>
        </w:rPr>
        <w:t>Planificaci</w:t>
      </w:r>
      <w:r w:rsidR="0013776F">
        <w:rPr>
          <w:szCs w:val="32"/>
          <w:lang w:val="es-MX"/>
        </w:rPr>
        <w:t>ó</w:t>
      </w:r>
      <w:r w:rsidRPr="001F24EC">
        <w:rPr>
          <w:szCs w:val="32"/>
          <w:lang w:val="es-MX"/>
        </w:rPr>
        <w:t>n semanal de actividades</w:t>
      </w:r>
      <w:r w:rsidR="00911CC7">
        <w:rPr>
          <w:rStyle w:val="Refdenotaalpie"/>
          <w:szCs w:val="32"/>
          <w:lang w:val="es-MX"/>
        </w:rPr>
        <w:footnoteReference w:id="1"/>
      </w:r>
      <w:r w:rsidRPr="001F24EC">
        <w:rPr>
          <w:szCs w:val="32"/>
          <w:lang w:val="es-MX"/>
        </w:rPr>
        <w:t>:</w:t>
      </w:r>
      <w:r>
        <w:rPr>
          <w:szCs w:val="32"/>
          <w:lang w:val="es-MX"/>
        </w:rPr>
        <w:t xml:space="preserve"> </w:t>
      </w:r>
    </w:p>
    <w:p w14:paraId="5AB12EBD" w14:textId="41D28743" w:rsidR="00A922E7" w:rsidRDefault="00EC0642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 xml:space="preserve">En la primera semana </w:t>
      </w:r>
      <w:r w:rsidR="00312992">
        <w:rPr>
          <w:szCs w:val="32"/>
          <w:lang w:val="es-MX"/>
        </w:rPr>
        <w:t xml:space="preserve">hare la investigación de los componentes que voy a usar y comenzare el </w:t>
      </w:r>
      <w:r w:rsidR="007933DF">
        <w:rPr>
          <w:szCs w:val="32"/>
          <w:lang w:val="es-MX"/>
        </w:rPr>
        <w:t>diseño</w:t>
      </w:r>
    </w:p>
    <w:p w14:paraId="449BE67D" w14:textId="78D79721" w:rsidR="007933DF" w:rsidRDefault="007933DF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 xml:space="preserve">En la segunda semana terminare el diseño  </w:t>
      </w:r>
    </w:p>
    <w:p w14:paraId="38BB5905" w14:textId="35562731" w:rsidR="00C15B52" w:rsidRDefault="00C93668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 xml:space="preserve">En la tercer semana hare </w:t>
      </w:r>
      <w:r w:rsidR="00C15B52">
        <w:rPr>
          <w:szCs w:val="32"/>
          <w:lang w:val="es-MX"/>
        </w:rPr>
        <w:t xml:space="preserve">el código de funcionamiento </w:t>
      </w:r>
    </w:p>
    <w:p w14:paraId="4D339925" w14:textId="1DA12B38" w:rsidR="007933DF" w:rsidRDefault="00C15B52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 xml:space="preserve">En la cuarta semana </w:t>
      </w:r>
      <w:r w:rsidR="005E0518">
        <w:rPr>
          <w:szCs w:val="32"/>
          <w:lang w:val="es-MX"/>
        </w:rPr>
        <w:t xml:space="preserve">hare </w:t>
      </w:r>
      <w:r w:rsidR="00C93668">
        <w:rPr>
          <w:szCs w:val="32"/>
          <w:lang w:val="es-MX"/>
        </w:rPr>
        <w:t>las pruebas de funcionamiento</w:t>
      </w:r>
      <w:r w:rsidR="005E0518">
        <w:rPr>
          <w:szCs w:val="32"/>
          <w:lang w:val="es-MX"/>
        </w:rPr>
        <w:t xml:space="preserve"> de los componentes</w:t>
      </w:r>
    </w:p>
    <w:p w14:paraId="27FFC6D5" w14:textId="79D4CB0D" w:rsidR="001C2F21" w:rsidRDefault="001C2F21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 xml:space="preserve">En la </w:t>
      </w:r>
      <w:r w:rsidR="005E0518">
        <w:rPr>
          <w:szCs w:val="32"/>
          <w:lang w:val="es-MX"/>
        </w:rPr>
        <w:t>quinta</w:t>
      </w:r>
      <w:r>
        <w:rPr>
          <w:szCs w:val="32"/>
          <w:lang w:val="es-MX"/>
        </w:rPr>
        <w:t xml:space="preserve"> semana iniciare el proceso de ensamblado </w:t>
      </w:r>
    </w:p>
    <w:p w14:paraId="3CCB933A" w14:textId="0C81CF3F" w:rsidR="001C2F21" w:rsidRDefault="001C2F21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 xml:space="preserve">En la </w:t>
      </w:r>
      <w:r w:rsidR="005E0518">
        <w:rPr>
          <w:szCs w:val="32"/>
          <w:lang w:val="es-MX"/>
        </w:rPr>
        <w:t>sexta</w:t>
      </w:r>
      <w:r>
        <w:rPr>
          <w:szCs w:val="32"/>
          <w:lang w:val="es-MX"/>
        </w:rPr>
        <w:t xml:space="preserve"> semana </w:t>
      </w:r>
      <w:r w:rsidR="00EA012B">
        <w:rPr>
          <w:szCs w:val="32"/>
          <w:lang w:val="es-MX"/>
        </w:rPr>
        <w:t>terminare el ensamblado</w:t>
      </w:r>
    </w:p>
    <w:p w14:paraId="3EAF42D1" w14:textId="6DC6E50D" w:rsidR="005E0518" w:rsidRPr="005E0518" w:rsidRDefault="00EA012B" w:rsidP="005E0518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 xml:space="preserve">En la </w:t>
      </w:r>
      <w:r w:rsidR="005E0518">
        <w:rPr>
          <w:szCs w:val="32"/>
          <w:lang w:val="es-MX"/>
        </w:rPr>
        <w:t>séptima</w:t>
      </w:r>
      <w:r>
        <w:rPr>
          <w:szCs w:val="32"/>
          <w:lang w:val="es-MX"/>
        </w:rPr>
        <w:t xml:space="preserve"> semana hare las pruebas del mini</w:t>
      </w:r>
      <w:r w:rsidR="00777B10">
        <w:rPr>
          <w:szCs w:val="32"/>
          <w:lang w:val="es-MX"/>
        </w:rPr>
        <w:t xml:space="preserve"> </w:t>
      </w:r>
      <w:r>
        <w:rPr>
          <w:szCs w:val="32"/>
          <w:lang w:val="es-MX"/>
        </w:rPr>
        <w:t>sumo</w:t>
      </w:r>
    </w:p>
    <w:p w14:paraId="5A5AE74B" w14:textId="77777777" w:rsidR="00A922E7" w:rsidRDefault="00A922E7" w:rsidP="0013776F">
      <w:pPr>
        <w:jc w:val="both"/>
        <w:rPr>
          <w:szCs w:val="32"/>
          <w:lang w:val="es-MX"/>
        </w:rPr>
      </w:pPr>
    </w:p>
    <w:p w14:paraId="6C6811E5" w14:textId="77777777" w:rsidR="0013776F" w:rsidRPr="001F24EC" w:rsidRDefault="0013776F" w:rsidP="0013776F">
      <w:pPr>
        <w:jc w:val="both"/>
        <w:rPr>
          <w:szCs w:val="32"/>
          <w:lang w:val="es-MX"/>
        </w:rPr>
      </w:pPr>
    </w:p>
    <w:p w14:paraId="6F835C60" w14:textId="77777777" w:rsidR="00911CC7" w:rsidRDefault="003153B8" w:rsidP="0013776F">
      <w:pPr>
        <w:jc w:val="both"/>
        <w:rPr>
          <w:szCs w:val="32"/>
          <w:lang w:val="es-MX"/>
        </w:rPr>
      </w:pPr>
      <w:r w:rsidRPr="001F24EC">
        <w:rPr>
          <w:szCs w:val="32"/>
          <w:lang w:val="es-MX"/>
        </w:rPr>
        <w:t>Divisi</w:t>
      </w:r>
      <w:r w:rsidR="0013776F">
        <w:rPr>
          <w:szCs w:val="32"/>
          <w:lang w:val="es-MX"/>
        </w:rPr>
        <w:t>ó</w:t>
      </w:r>
      <w:r w:rsidRPr="001F24EC">
        <w:rPr>
          <w:szCs w:val="32"/>
          <w:lang w:val="es-MX"/>
        </w:rPr>
        <w:t>n de trabajo por etapas</w:t>
      </w:r>
      <w:r w:rsidR="00911CC7">
        <w:rPr>
          <w:rStyle w:val="Refdenotaalpie"/>
          <w:szCs w:val="32"/>
          <w:lang w:val="es-MX"/>
        </w:rPr>
        <w:footnoteReference w:id="2"/>
      </w:r>
      <w:r w:rsidRPr="001F24EC">
        <w:rPr>
          <w:szCs w:val="32"/>
          <w:lang w:val="es-MX"/>
        </w:rPr>
        <w:t>:</w:t>
      </w:r>
    </w:p>
    <w:p w14:paraId="1D7BB528" w14:textId="315DCE6D" w:rsidR="00911CC7" w:rsidRDefault="00733D0A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>Investigación</w:t>
      </w:r>
    </w:p>
    <w:p w14:paraId="67EAAF8E" w14:textId="4850D41F" w:rsidR="00733D0A" w:rsidRDefault="00733D0A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>Diseño</w:t>
      </w:r>
    </w:p>
    <w:p w14:paraId="37BC27D4" w14:textId="632992E3" w:rsidR="00733D0A" w:rsidRDefault="00F83371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 xml:space="preserve">Programación </w:t>
      </w:r>
    </w:p>
    <w:p w14:paraId="4CF4F916" w14:textId="75D38E08" w:rsidR="00F83371" w:rsidRDefault="00F83371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>Primeras pruebas</w:t>
      </w:r>
    </w:p>
    <w:p w14:paraId="4FFCD0E7" w14:textId="0E52F19A" w:rsidR="00F83371" w:rsidRDefault="008C0229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 xml:space="preserve">Ensamblaje </w:t>
      </w:r>
    </w:p>
    <w:p w14:paraId="1F0B4F54" w14:textId="772093C1" w:rsidR="008C0229" w:rsidRDefault="008C0229" w:rsidP="00E04152">
      <w:pPr>
        <w:pStyle w:val="Prrafodelista"/>
        <w:numPr>
          <w:ilvl w:val="0"/>
          <w:numId w:val="2"/>
        </w:numPr>
        <w:jc w:val="both"/>
        <w:rPr>
          <w:szCs w:val="32"/>
          <w:lang w:val="es-MX"/>
        </w:rPr>
      </w:pPr>
      <w:r>
        <w:rPr>
          <w:szCs w:val="32"/>
          <w:lang w:val="es-MX"/>
        </w:rPr>
        <w:t>Pruebas finales</w:t>
      </w:r>
    </w:p>
    <w:p w14:paraId="3CAFA947" w14:textId="07934B9B" w:rsidR="003153B8" w:rsidRPr="00F70507" w:rsidRDefault="008C0229" w:rsidP="00F70507">
      <w:pPr>
        <w:ind w:left="360"/>
        <w:jc w:val="both"/>
        <w:rPr>
          <w:szCs w:val="32"/>
          <w:lang w:val="es-MX"/>
        </w:rPr>
      </w:pPr>
      <w:r>
        <w:rPr>
          <w:szCs w:val="32"/>
          <w:lang w:val="es-MX"/>
        </w:rPr>
        <w:t xml:space="preserve">Usando metodología en cascada realizare estas acciones </w:t>
      </w:r>
      <w:r w:rsidR="00F70507">
        <w:rPr>
          <w:szCs w:val="32"/>
          <w:lang w:val="es-MX"/>
        </w:rPr>
        <w:t>y hasta que termine una continuare con la siguiente.</w:t>
      </w:r>
    </w:p>
    <w:sectPr w:rsidR="003153B8" w:rsidRPr="00F70507" w:rsidSect="00EC6D30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65ED" w14:textId="77777777" w:rsidR="00C55E08" w:rsidRDefault="00C55E08" w:rsidP="00BA50F0">
      <w:r>
        <w:separator/>
      </w:r>
    </w:p>
  </w:endnote>
  <w:endnote w:type="continuationSeparator" w:id="0">
    <w:p w14:paraId="5D6A6BFA" w14:textId="77777777" w:rsidR="00C55E08" w:rsidRDefault="00C55E08" w:rsidP="00BA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7EF5" w14:textId="77777777" w:rsidR="00C55E08" w:rsidRDefault="00C55E08" w:rsidP="00BA50F0">
      <w:r>
        <w:separator/>
      </w:r>
    </w:p>
  </w:footnote>
  <w:footnote w:type="continuationSeparator" w:id="0">
    <w:p w14:paraId="3F9EF1B5" w14:textId="77777777" w:rsidR="00C55E08" w:rsidRDefault="00C55E08" w:rsidP="00BA50F0">
      <w:r>
        <w:continuationSeparator/>
      </w:r>
    </w:p>
  </w:footnote>
  <w:footnote w:id="1">
    <w:p w14:paraId="43DC8DFB" w14:textId="77777777" w:rsidR="00800CEA" w:rsidRPr="00911CC7" w:rsidRDefault="00800CEA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911CC7">
        <w:rPr>
          <w:lang w:val="es-MX"/>
        </w:rPr>
        <w:t xml:space="preserve"> Descripcion gene</w:t>
      </w:r>
      <w:r>
        <w:rPr>
          <w:lang w:val="es-MX"/>
        </w:rPr>
        <w:t xml:space="preserve">ral de las </w:t>
      </w:r>
      <w:r>
        <w:rPr>
          <w:b/>
          <w:bCs/>
          <w:lang w:val="es-MX"/>
        </w:rPr>
        <w:t>actividades</w:t>
      </w:r>
      <w:r>
        <w:rPr>
          <w:lang w:val="es-MX"/>
        </w:rPr>
        <w:t xml:space="preserve"> a realizar.</w:t>
      </w:r>
    </w:p>
  </w:footnote>
  <w:footnote w:id="2">
    <w:p w14:paraId="7F3FA7DA" w14:textId="77777777" w:rsidR="00800CEA" w:rsidRPr="00911CC7" w:rsidRDefault="00800CEA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911CC7">
        <w:rPr>
          <w:lang w:val="es-MX"/>
        </w:rPr>
        <w:t xml:space="preserve"> Dichas etapas serán definidas por el equipo de trabajo y revisadas por el asesor de proyecto.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1EE79" w14:textId="77777777" w:rsidR="00800CEA" w:rsidRDefault="00C55E08">
    <w:pPr>
      <w:pStyle w:val="Encabezado"/>
    </w:pPr>
    <w:r>
      <w:rPr>
        <w:noProof/>
      </w:rPr>
      <w:pict w14:anchorId="0E7B23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1078" o:spid="_x0000_s2051" type="#_x0000_t75" alt="" style="position:absolute;margin-left:0;margin-top:0;width:468pt;height:468pt;z-index:-2516387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M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91F3" w14:textId="77777777" w:rsidR="00800CEA" w:rsidRDefault="00800CEA">
    <w:pPr>
      <w:pStyle w:val="Encabezado"/>
    </w:pPr>
    <w:r>
      <w:rPr>
        <w:noProof/>
      </w:rPr>
      <w:drawing>
        <wp:anchor distT="0" distB="0" distL="114300" distR="114300" simplePos="0" relativeHeight="251681792" behindDoc="0" locked="0" layoutInCell="1" allowOverlap="1" wp14:anchorId="251862D6" wp14:editId="3394618B">
          <wp:simplePos x="0" y="0"/>
          <wp:positionH relativeFrom="column">
            <wp:posOffset>-292100</wp:posOffset>
          </wp:positionH>
          <wp:positionV relativeFrom="paragraph">
            <wp:posOffset>-449580</wp:posOffset>
          </wp:positionV>
          <wp:extent cx="6616700" cy="1231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6700" cy="1231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5E08">
      <w:rPr>
        <w:noProof/>
        <w:szCs w:val="32"/>
      </w:rPr>
      <w:pict w14:anchorId="5E6ED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1079" o:spid="_x0000_s2050" type="#_x0000_t75" alt="" style="position:absolute;margin-left:0;margin-top:0;width:468pt;height:468pt;z-index:-2516357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M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A02C2" w14:textId="77777777" w:rsidR="00800CEA" w:rsidRDefault="00C55E08">
    <w:pPr>
      <w:pStyle w:val="Encabezado"/>
    </w:pPr>
    <w:r>
      <w:rPr>
        <w:noProof/>
      </w:rPr>
      <w:pict w14:anchorId="5CEE7A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1077" o:spid="_x0000_s2049" type="#_x0000_t75" alt="" style="position:absolute;margin-left:0;margin-top:0;width:468pt;height:468pt;z-index:-251641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M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3BCD"/>
    <w:multiLevelType w:val="hybridMultilevel"/>
    <w:tmpl w:val="866A1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272D"/>
    <w:multiLevelType w:val="hybridMultilevel"/>
    <w:tmpl w:val="6BFAD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5"/>
    <w:rsid w:val="00051A43"/>
    <w:rsid w:val="0012683D"/>
    <w:rsid w:val="0013776F"/>
    <w:rsid w:val="001829F5"/>
    <w:rsid w:val="001C2F21"/>
    <w:rsid w:val="001F24EC"/>
    <w:rsid w:val="002407DF"/>
    <w:rsid w:val="002F3872"/>
    <w:rsid w:val="00312992"/>
    <w:rsid w:val="003153B8"/>
    <w:rsid w:val="003835F4"/>
    <w:rsid w:val="003A4E76"/>
    <w:rsid w:val="00403596"/>
    <w:rsid w:val="00420A28"/>
    <w:rsid w:val="0058023D"/>
    <w:rsid w:val="005A62A6"/>
    <w:rsid w:val="005B2443"/>
    <w:rsid w:val="005C7476"/>
    <w:rsid w:val="005E0518"/>
    <w:rsid w:val="005E5ADF"/>
    <w:rsid w:val="00733D0A"/>
    <w:rsid w:val="00777B10"/>
    <w:rsid w:val="007933DF"/>
    <w:rsid w:val="00800CEA"/>
    <w:rsid w:val="00821EF4"/>
    <w:rsid w:val="0084396E"/>
    <w:rsid w:val="008C0229"/>
    <w:rsid w:val="00911CC7"/>
    <w:rsid w:val="009306A2"/>
    <w:rsid w:val="009F2BEC"/>
    <w:rsid w:val="00A922E7"/>
    <w:rsid w:val="00B21297"/>
    <w:rsid w:val="00B9039B"/>
    <w:rsid w:val="00BA50F0"/>
    <w:rsid w:val="00BD5906"/>
    <w:rsid w:val="00C15B52"/>
    <w:rsid w:val="00C55E08"/>
    <w:rsid w:val="00C93668"/>
    <w:rsid w:val="00D50615"/>
    <w:rsid w:val="00DC2AF6"/>
    <w:rsid w:val="00E04152"/>
    <w:rsid w:val="00EA012B"/>
    <w:rsid w:val="00EC0642"/>
    <w:rsid w:val="00EC6D30"/>
    <w:rsid w:val="00EE1445"/>
    <w:rsid w:val="00F04193"/>
    <w:rsid w:val="00F70507"/>
    <w:rsid w:val="00F80CAB"/>
    <w:rsid w:val="00F83371"/>
    <w:rsid w:val="00FB0B88"/>
    <w:rsid w:val="00FE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67157D"/>
  <w15:chartTrackingRefBased/>
  <w15:docId w15:val="{64656CA3-7486-48A2-AC4C-3F7755D1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0F0"/>
    <w:rPr>
      <w:rFonts w:ascii="Arial" w:hAnsi="Arial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50F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50F0"/>
    <w:rPr>
      <w:rFonts w:ascii="Arial" w:hAnsi="Arial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BA50F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0F0"/>
    <w:rPr>
      <w:rFonts w:ascii="Arial" w:hAnsi="Arial"/>
      <w:sz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3776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3776F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3776F"/>
    <w:rPr>
      <w:vertAlign w:val="superscript"/>
    </w:rPr>
  </w:style>
  <w:style w:type="paragraph" w:styleId="Prrafodelista">
    <w:name w:val="List Paragraph"/>
    <w:basedOn w:val="Normal"/>
    <w:uiPriority w:val="34"/>
    <w:qFormat/>
    <w:rsid w:val="0080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raa\Downloads\Formato%20de%20primer%20repor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FB78A91658446AAA83C78CCFC6486" ma:contentTypeVersion="7" ma:contentTypeDescription="Create a new document." ma:contentTypeScope="" ma:versionID="c58c49c2afa96c3f86d771d6c87feb98">
  <xsd:schema xmlns:xsd="http://www.w3.org/2001/XMLSchema" xmlns:xs="http://www.w3.org/2001/XMLSchema" xmlns:p="http://schemas.microsoft.com/office/2006/metadata/properties" xmlns:ns3="3eb5756a-2579-42ed-813a-85e01e22477a" targetNamespace="http://schemas.microsoft.com/office/2006/metadata/properties" ma:root="true" ma:fieldsID="feedd59beaf2ec21c93a6defe5f63d1e" ns3:_="">
    <xsd:import namespace="3eb5756a-2579-42ed-813a-85e01e2247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5756a-2579-42ed-813a-85e01e224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4EC29-E344-461D-941F-50665AAFDF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9D19F-3AAA-4135-86A2-DB0093BAB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7C384-5A54-489F-9087-8AB83C605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5756a-2579-42ed-813a-85e01e224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E07589-FDB3-4491-AC66-B346FD25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de primer reporte</Template>
  <TotalTime>181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Alejandro M. García</dc:creator>
  <cp:keywords/>
  <dc:description/>
  <cp:lastModifiedBy>Israel Alejandro Murillo Garcia</cp:lastModifiedBy>
  <cp:revision>19</cp:revision>
  <dcterms:created xsi:type="dcterms:W3CDTF">2021-03-13T00:25:00Z</dcterms:created>
  <dcterms:modified xsi:type="dcterms:W3CDTF">2021-04-26T21:37:00Z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0x010100E60FB78A91658446AAA83C78CCFC6486</vt:lpwstr>
  </property>
</Properties>
</file>